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EE7F" w14:textId="3BCB602B" w:rsidR="002712D3" w:rsidRPr="00E7080A" w:rsidRDefault="00487943" w:rsidP="0012641F">
      <w:pPr>
        <w:pStyle w:val="Ttulo1"/>
        <w:rPr>
          <w:rFonts w:ascii="Times New Roman" w:hAnsi="Times New Roman" w:cs="Times New Roman"/>
          <w:sz w:val="32"/>
          <w:szCs w:val="32"/>
        </w:rPr>
      </w:pPr>
      <w:r w:rsidRPr="00E7080A">
        <w:rPr>
          <w:rFonts w:ascii="Times New Roman" w:hAnsi="Times New Roman" w:cs="Times New Roman"/>
          <w:sz w:val="32"/>
          <w:szCs w:val="32"/>
        </w:rPr>
        <w:t>Caso de estudio:</w:t>
      </w:r>
      <w:r w:rsidR="002712D3" w:rsidRPr="00E7080A">
        <w:rPr>
          <w:rFonts w:ascii="Times New Roman" w:hAnsi="Times New Roman" w:cs="Times New Roman"/>
          <w:sz w:val="32"/>
          <w:szCs w:val="32"/>
        </w:rPr>
        <w:t xml:space="preserve"> </w:t>
      </w:r>
      <w:r w:rsidR="002712D3" w:rsidRPr="00E7080A">
        <w:rPr>
          <w:rFonts w:ascii="Times New Roman" w:hAnsi="Times New Roman" w:cs="Times New Roman"/>
          <w:sz w:val="32"/>
          <w:szCs w:val="32"/>
        </w:rPr>
        <w:t>“Property Managament System</w:t>
      </w:r>
      <w:r w:rsidR="00EF7E5C" w:rsidRPr="00E7080A">
        <w:rPr>
          <w:rFonts w:ascii="Times New Roman" w:hAnsi="Times New Roman" w:cs="Times New Roman"/>
          <w:sz w:val="32"/>
          <w:szCs w:val="32"/>
        </w:rPr>
        <w:t>”</w:t>
      </w:r>
    </w:p>
    <w:p w14:paraId="5CE06831" w14:textId="4AEBD9A2" w:rsidR="00C306EE" w:rsidRPr="00E7080A" w:rsidRDefault="00623DF0" w:rsidP="0012641F">
      <w:pPr>
        <w:pStyle w:val="Ttulo1"/>
        <w:rPr>
          <w:rFonts w:ascii="Times New Roman" w:hAnsi="Times New Roman" w:cs="Times New Roman"/>
          <w:sz w:val="32"/>
          <w:szCs w:val="32"/>
        </w:rPr>
      </w:pPr>
      <w:r w:rsidRPr="00E7080A">
        <w:rPr>
          <w:rFonts w:ascii="Times New Roman" w:hAnsi="Times New Roman" w:cs="Times New Roman"/>
          <w:sz w:val="32"/>
          <w:szCs w:val="32"/>
        </w:rPr>
        <w:t>Listado de Requerimientos</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EA74B1" w:rsidRPr="00E7080A" w14:paraId="57411380" w14:textId="77777777" w:rsidTr="00EA74B1">
        <w:trPr>
          <w:jc w:val="center"/>
        </w:trPr>
        <w:tc>
          <w:tcPr>
            <w:tcW w:w="2298" w:type="dxa"/>
            <w:tcBorders>
              <w:bottom w:val="single" w:sz="4" w:space="0" w:color="auto"/>
            </w:tcBorders>
            <w:shd w:val="clear" w:color="auto" w:fill="F3F3F3"/>
            <w:vAlign w:val="center"/>
          </w:tcPr>
          <w:p w14:paraId="2809FD2A" w14:textId="77777777" w:rsidR="00EA74B1" w:rsidRPr="00E7080A" w:rsidRDefault="00EA74B1" w:rsidP="00EA74B1">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Nombre</w:t>
            </w:r>
          </w:p>
        </w:tc>
        <w:tc>
          <w:tcPr>
            <w:tcW w:w="8003" w:type="dxa"/>
          </w:tcPr>
          <w:p w14:paraId="2241F42C" w14:textId="6E403DB4" w:rsidR="00EA74B1" w:rsidRPr="00E7080A" w:rsidRDefault="002712D3" w:rsidP="00EA74B1">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crearHabitaciones</w:t>
            </w:r>
          </w:p>
        </w:tc>
      </w:tr>
      <w:tr w:rsidR="00EA74B1" w:rsidRPr="00E7080A" w14:paraId="5E2ACA95" w14:textId="77777777" w:rsidTr="00EA74B1">
        <w:trPr>
          <w:jc w:val="center"/>
        </w:trPr>
        <w:tc>
          <w:tcPr>
            <w:tcW w:w="2298" w:type="dxa"/>
            <w:tcBorders>
              <w:bottom w:val="single" w:sz="4" w:space="0" w:color="auto"/>
            </w:tcBorders>
            <w:shd w:val="clear" w:color="auto" w:fill="F3F3F3"/>
            <w:vAlign w:val="center"/>
          </w:tcPr>
          <w:p w14:paraId="7695F555" w14:textId="77777777" w:rsidR="00EA74B1" w:rsidRPr="00E7080A" w:rsidRDefault="00EA74B1" w:rsidP="00EA74B1">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Resumen</w:t>
            </w:r>
          </w:p>
        </w:tc>
        <w:tc>
          <w:tcPr>
            <w:tcW w:w="8003" w:type="dxa"/>
            <w:tcBorders>
              <w:bottom w:val="single" w:sz="4" w:space="0" w:color="auto"/>
            </w:tcBorders>
          </w:tcPr>
          <w:p w14:paraId="71F1A3EE" w14:textId="092D30A8" w:rsidR="00EA74B1" w:rsidRPr="00E7080A" w:rsidRDefault="008471EE" w:rsidP="00F25236">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En vista de que el objetivo del hotel es brindar un servicio de alojamiento, es necesario que se haga una creación de las habitaciones nuevas que se implementen en el hotel aparte de aquellas que ya existen en su inventario de habitaciones. Este proceso solo puede ser realizado por el administrador del sistema. </w:t>
            </w:r>
          </w:p>
        </w:tc>
      </w:tr>
      <w:tr w:rsidR="00EA74B1" w:rsidRPr="00E7080A" w14:paraId="713BB6E5" w14:textId="77777777" w:rsidTr="00EA74B1">
        <w:trPr>
          <w:trHeight w:val="315"/>
          <w:jc w:val="center"/>
        </w:trPr>
        <w:tc>
          <w:tcPr>
            <w:tcW w:w="10301" w:type="dxa"/>
            <w:gridSpan w:val="2"/>
            <w:tcBorders>
              <w:bottom w:val="single" w:sz="4" w:space="0" w:color="auto"/>
            </w:tcBorders>
            <w:shd w:val="clear" w:color="auto" w:fill="666699"/>
            <w:vAlign w:val="center"/>
          </w:tcPr>
          <w:p w14:paraId="2AAAB057" w14:textId="77777777" w:rsidR="00EA74B1" w:rsidRPr="00E7080A" w:rsidRDefault="00EA74B1" w:rsidP="00EA74B1">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Entradas</w:t>
            </w:r>
          </w:p>
        </w:tc>
      </w:tr>
      <w:tr w:rsidR="00EA74B1" w:rsidRPr="00E7080A" w14:paraId="462B231D" w14:textId="77777777" w:rsidTr="00EA74B1">
        <w:trPr>
          <w:jc w:val="center"/>
        </w:trPr>
        <w:tc>
          <w:tcPr>
            <w:tcW w:w="10301" w:type="dxa"/>
            <w:gridSpan w:val="2"/>
            <w:tcBorders>
              <w:bottom w:val="single" w:sz="4" w:space="0" w:color="auto"/>
            </w:tcBorders>
          </w:tcPr>
          <w:p w14:paraId="1AE45F5D" w14:textId="7533B7AE" w:rsidR="00EA74B1" w:rsidRPr="00E7080A" w:rsidRDefault="008471EE" w:rsidP="00570F76">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Un objeto de tipo Habitación.</w:t>
            </w:r>
          </w:p>
        </w:tc>
      </w:tr>
      <w:tr w:rsidR="00EA74B1" w:rsidRPr="00E7080A" w14:paraId="2BD3FE81" w14:textId="77777777" w:rsidTr="00EA74B1">
        <w:trPr>
          <w:trHeight w:val="315"/>
          <w:jc w:val="center"/>
        </w:trPr>
        <w:tc>
          <w:tcPr>
            <w:tcW w:w="10301" w:type="dxa"/>
            <w:gridSpan w:val="2"/>
            <w:tcBorders>
              <w:bottom w:val="single" w:sz="4" w:space="0" w:color="auto"/>
            </w:tcBorders>
            <w:shd w:val="clear" w:color="auto" w:fill="666699"/>
            <w:vAlign w:val="center"/>
          </w:tcPr>
          <w:p w14:paraId="157104DB" w14:textId="77777777" w:rsidR="00EA74B1" w:rsidRPr="00E7080A" w:rsidRDefault="00EA74B1" w:rsidP="00EA74B1">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Resultados</w:t>
            </w:r>
          </w:p>
        </w:tc>
      </w:tr>
      <w:tr w:rsidR="00EA74B1" w:rsidRPr="00E7080A" w14:paraId="2AE9EBF6" w14:textId="77777777" w:rsidTr="00EA74B1">
        <w:trPr>
          <w:jc w:val="center"/>
        </w:trPr>
        <w:tc>
          <w:tcPr>
            <w:tcW w:w="10301" w:type="dxa"/>
            <w:gridSpan w:val="2"/>
            <w:tcBorders>
              <w:bottom w:val="single" w:sz="4" w:space="0" w:color="auto"/>
            </w:tcBorders>
          </w:tcPr>
          <w:p w14:paraId="7ED7767F" w14:textId="42A078AB" w:rsidR="00EA74B1" w:rsidRPr="00E7080A" w:rsidRDefault="008471EE" w:rsidP="00EA74B1">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Crea un nuevo objeto de tipo habitación y realiza su ingreso al inventario. </w:t>
            </w:r>
          </w:p>
        </w:tc>
      </w:tr>
    </w:tbl>
    <w:p w14:paraId="77B43932" w14:textId="58031CBD" w:rsidR="008471EE" w:rsidRPr="00E7080A" w:rsidRDefault="008471EE" w:rsidP="00EA74B1">
      <w:pPr>
        <w:pStyle w:val="TituloPrincipla"/>
        <w:jc w:val="left"/>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8471EE" w:rsidRPr="00E7080A" w14:paraId="60EA4F34" w14:textId="77777777" w:rsidTr="006E762F">
        <w:trPr>
          <w:jc w:val="center"/>
        </w:trPr>
        <w:tc>
          <w:tcPr>
            <w:tcW w:w="2298" w:type="dxa"/>
            <w:tcBorders>
              <w:bottom w:val="single" w:sz="4" w:space="0" w:color="auto"/>
            </w:tcBorders>
            <w:shd w:val="clear" w:color="auto" w:fill="F3F3F3"/>
            <w:vAlign w:val="center"/>
          </w:tcPr>
          <w:p w14:paraId="5F583C91" w14:textId="77777777" w:rsidR="008471EE" w:rsidRPr="00E7080A" w:rsidRDefault="008471EE"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Nombre</w:t>
            </w:r>
          </w:p>
        </w:tc>
        <w:tc>
          <w:tcPr>
            <w:tcW w:w="8003" w:type="dxa"/>
          </w:tcPr>
          <w:p w14:paraId="57187917" w14:textId="6F7F89FE" w:rsidR="008471EE" w:rsidRPr="00E7080A" w:rsidRDefault="008471EE"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modificarHabitaciones</w:t>
            </w:r>
          </w:p>
        </w:tc>
      </w:tr>
      <w:tr w:rsidR="008471EE" w:rsidRPr="00E7080A" w14:paraId="3AA4277F" w14:textId="77777777" w:rsidTr="006E762F">
        <w:trPr>
          <w:jc w:val="center"/>
        </w:trPr>
        <w:tc>
          <w:tcPr>
            <w:tcW w:w="2298" w:type="dxa"/>
            <w:tcBorders>
              <w:bottom w:val="single" w:sz="4" w:space="0" w:color="auto"/>
            </w:tcBorders>
            <w:shd w:val="clear" w:color="auto" w:fill="F3F3F3"/>
            <w:vAlign w:val="center"/>
          </w:tcPr>
          <w:p w14:paraId="17ED74A8" w14:textId="77777777" w:rsidR="008471EE" w:rsidRPr="00E7080A" w:rsidRDefault="008471EE"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Resumen</w:t>
            </w:r>
          </w:p>
        </w:tc>
        <w:tc>
          <w:tcPr>
            <w:tcW w:w="8003" w:type="dxa"/>
            <w:tcBorders>
              <w:bottom w:val="single" w:sz="4" w:space="0" w:color="auto"/>
            </w:tcBorders>
          </w:tcPr>
          <w:p w14:paraId="0BA100B0" w14:textId="197B57FA" w:rsidR="008471EE" w:rsidRPr="00E7080A" w:rsidRDefault="008471EE"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Considerando que en el hotel exista la posibilidad de una reorganización de las habitaciones, el administrador del sistema será capaz de carga un archivo con las nuevas modificaciones que se le hagan al inventario de habitaciones del hotel. </w:t>
            </w:r>
          </w:p>
        </w:tc>
      </w:tr>
      <w:tr w:rsidR="008471EE" w:rsidRPr="00E7080A" w14:paraId="02C9E7CD" w14:textId="77777777" w:rsidTr="006E762F">
        <w:trPr>
          <w:trHeight w:val="315"/>
          <w:jc w:val="center"/>
        </w:trPr>
        <w:tc>
          <w:tcPr>
            <w:tcW w:w="10301" w:type="dxa"/>
            <w:gridSpan w:val="2"/>
            <w:tcBorders>
              <w:bottom w:val="single" w:sz="4" w:space="0" w:color="auto"/>
            </w:tcBorders>
            <w:shd w:val="clear" w:color="auto" w:fill="666699"/>
            <w:vAlign w:val="center"/>
          </w:tcPr>
          <w:p w14:paraId="468BF885" w14:textId="77777777" w:rsidR="008471EE" w:rsidRPr="00E7080A" w:rsidRDefault="008471EE"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Entradas</w:t>
            </w:r>
          </w:p>
        </w:tc>
      </w:tr>
      <w:tr w:rsidR="008471EE" w:rsidRPr="00E7080A" w14:paraId="06B94522" w14:textId="77777777" w:rsidTr="006E762F">
        <w:trPr>
          <w:jc w:val="center"/>
        </w:trPr>
        <w:tc>
          <w:tcPr>
            <w:tcW w:w="10301" w:type="dxa"/>
            <w:gridSpan w:val="2"/>
            <w:tcBorders>
              <w:bottom w:val="single" w:sz="4" w:space="0" w:color="auto"/>
            </w:tcBorders>
          </w:tcPr>
          <w:p w14:paraId="16CE6304" w14:textId="664EC5DB" w:rsidR="008471EE" w:rsidRPr="00E7080A" w:rsidRDefault="008471EE"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Archivo con los cambios de las características de las habitaciones del hotel. </w:t>
            </w:r>
          </w:p>
        </w:tc>
      </w:tr>
      <w:tr w:rsidR="008471EE" w:rsidRPr="00E7080A" w14:paraId="51B0493C" w14:textId="77777777" w:rsidTr="006E762F">
        <w:trPr>
          <w:trHeight w:val="315"/>
          <w:jc w:val="center"/>
        </w:trPr>
        <w:tc>
          <w:tcPr>
            <w:tcW w:w="10301" w:type="dxa"/>
            <w:gridSpan w:val="2"/>
            <w:tcBorders>
              <w:bottom w:val="single" w:sz="4" w:space="0" w:color="auto"/>
            </w:tcBorders>
            <w:shd w:val="clear" w:color="auto" w:fill="666699"/>
            <w:vAlign w:val="center"/>
          </w:tcPr>
          <w:p w14:paraId="37CD1520" w14:textId="77777777" w:rsidR="008471EE" w:rsidRPr="00E7080A" w:rsidRDefault="008471EE"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Resultados</w:t>
            </w:r>
          </w:p>
        </w:tc>
      </w:tr>
      <w:tr w:rsidR="008471EE" w:rsidRPr="00E7080A" w14:paraId="653C9751" w14:textId="77777777" w:rsidTr="006E762F">
        <w:trPr>
          <w:jc w:val="center"/>
        </w:trPr>
        <w:tc>
          <w:tcPr>
            <w:tcW w:w="10301" w:type="dxa"/>
            <w:gridSpan w:val="2"/>
          </w:tcPr>
          <w:p w14:paraId="47C82B94" w14:textId="1A6FF4A6" w:rsidR="008471EE" w:rsidRPr="00E7080A" w:rsidRDefault="00EF7E5C"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Cambia las características de las habitaciones que ya estaban en el inventario. </w:t>
            </w:r>
          </w:p>
        </w:tc>
      </w:tr>
    </w:tbl>
    <w:p w14:paraId="2C69C561" w14:textId="548B3F86" w:rsidR="008471EE" w:rsidRPr="00E7080A" w:rsidRDefault="008471EE" w:rsidP="008471EE">
      <w:pPr>
        <w:pStyle w:val="TituloPrincipla"/>
        <w:jc w:val="left"/>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EF7E5C" w:rsidRPr="00E7080A" w14:paraId="205F1FA9" w14:textId="77777777" w:rsidTr="006E762F">
        <w:trPr>
          <w:jc w:val="center"/>
        </w:trPr>
        <w:tc>
          <w:tcPr>
            <w:tcW w:w="2298" w:type="dxa"/>
            <w:tcBorders>
              <w:bottom w:val="single" w:sz="4" w:space="0" w:color="auto"/>
            </w:tcBorders>
            <w:shd w:val="clear" w:color="auto" w:fill="F3F3F3"/>
            <w:vAlign w:val="center"/>
          </w:tcPr>
          <w:p w14:paraId="0981EA26" w14:textId="77777777" w:rsidR="00EF7E5C" w:rsidRPr="00E7080A" w:rsidRDefault="00EF7E5C"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Nombre</w:t>
            </w:r>
          </w:p>
        </w:tc>
        <w:tc>
          <w:tcPr>
            <w:tcW w:w="8003" w:type="dxa"/>
          </w:tcPr>
          <w:p w14:paraId="580058E5" w14:textId="4199936A" w:rsidR="00EF7E5C" w:rsidRPr="00E7080A" w:rsidRDefault="00EF7E5C"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darCaracteristicasHabitacion</w:t>
            </w:r>
          </w:p>
        </w:tc>
      </w:tr>
      <w:tr w:rsidR="00EF7E5C" w:rsidRPr="00E7080A" w14:paraId="769511A1" w14:textId="77777777" w:rsidTr="006E762F">
        <w:trPr>
          <w:jc w:val="center"/>
        </w:trPr>
        <w:tc>
          <w:tcPr>
            <w:tcW w:w="2298" w:type="dxa"/>
            <w:tcBorders>
              <w:bottom w:val="single" w:sz="4" w:space="0" w:color="auto"/>
            </w:tcBorders>
            <w:shd w:val="clear" w:color="auto" w:fill="F3F3F3"/>
            <w:vAlign w:val="center"/>
          </w:tcPr>
          <w:p w14:paraId="7C4E6165" w14:textId="77777777" w:rsidR="00EF7E5C" w:rsidRPr="00E7080A" w:rsidRDefault="00EF7E5C"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Resumen</w:t>
            </w:r>
          </w:p>
        </w:tc>
        <w:tc>
          <w:tcPr>
            <w:tcW w:w="8003" w:type="dxa"/>
            <w:tcBorders>
              <w:bottom w:val="single" w:sz="4" w:space="0" w:color="auto"/>
            </w:tcBorders>
          </w:tcPr>
          <w:p w14:paraId="65FB5913" w14:textId="3B67D547" w:rsidR="00EF7E5C" w:rsidRPr="00E7080A" w:rsidRDefault="00EF7E5C"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Los empleados de la recepción deben ser capaces de conocer las características de cada habitación para poder informárselas y ofrecerlas a los huéspedes entrantes. </w:t>
            </w:r>
          </w:p>
        </w:tc>
      </w:tr>
      <w:tr w:rsidR="00EF7E5C" w:rsidRPr="00E7080A" w14:paraId="509F80C5" w14:textId="77777777" w:rsidTr="006E762F">
        <w:trPr>
          <w:trHeight w:val="315"/>
          <w:jc w:val="center"/>
        </w:trPr>
        <w:tc>
          <w:tcPr>
            <w:tcW w:w="10301" w:type="dxa"/>
            <w:gridSpan w:val="2"/>
            <w:tcBorders>
              <w:bottom w:val="single" w:sz="4" w:space="0" w:color="auto"/>
            </w:tcBorders>
            <w:shd w:val="clear" w:color="auto" w:fill="666699"/>
            <w:vAlign w:val="center"/>
          </w:tcPr>
          <w:p w14:paraId="4FD244A0" w14:textId="77777777" w:rsidR="00EF7E5C" w:rsidRPr="00E7080A" w:rsidRDefault="00EF7E5C"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Entradas</w:t>
            </w:r>
          </w:p>
        </w:tc>
      </w:tr>
      <w:tr w:rsidR="00EF7E5C" w:rsidRPr="00E7080A" w14:paraId="5458F34E" w14:textId="77777777" w:rsidTr="006E762F">
        <w:trPr>
          <w:jc w:val="center"/>
        </w:trPr>
        <w:tc>
          <w:tcPr>
            <w:tcW w:w="10301" w:type="dxa"/>
            <w:gridSpan w:val="2"/>
            <w:tcBorders>
              <w:bottom w:val="single" w:sz="4" w:space="0" w:color="auto"/>
            </w:tcBorders>
          </w:tcPr>
          <w:p w14:paraId="121BECD2" w14:textId="1954F02D" w:rsidR="00EF7E5C" w:rsidRPr="00E7080A" w:rsidRDefault="00EF7E5C"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Ninguna</w:t>
            </w:r>
          </w:p>
        </w:tc>
      </w:tr>
      <w:tr w:rsidR="00EF7E5C" w:rsidRPr="00E7080A" w14:paraId="4B6CD273" w14:textId="77777777" w:rsidTr="006E762F">
        <w:trPr>
          <w:trHeight w:val="315"/>
          <w:jc w:val="center"/>
        </w:trPr>
        <w:tc>
          <w:tcPr>
            <w:tcW w:w="10301" w:type="dxa"/>
            <w:gridSpan w:val="2"/>
            <w:tcBorders>
              <w:bottom w:val="single" w:sz="4" w:space="0" w:color="auto"/>
            </w:tcBorders>
            <w:shd w:val="clear" w:color="auto" w:fill="666699"/>
            <w:vAlign w:val="center"/>
          </w:tcPr>
          <w:p w14:paraId="04E11EF2" w14:textId="77777777" w:rsidR="00EF7E5C" w:rsidRPr="00E7080A" w:rsidRDefault="00EF7E5C"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lastRenderedPageBreak/>
              <w:t>Resultados</w:t>
            </w:r>
          </w:p>
        </w:tc>
      </w:tr>
      <w:tr w:rsidR="00EF7E5C" w:rsidRPr="00E7080A" w14:paraId="780D7576" w14:textId="77777777" w:rsidTr="006E762F">
        <w:trPr>
          <w:jc w:val="center"/>
        </w:trPr>
        <w:tc>
          <w:tcPr>
            <w:tcW w:w="10301" w:type="dxa"/>
            <w:gridSpan w:val="2"/>
          </w:tcPr>
          <w:p w14:paraId="2429F0F4" w14:textId="1333B3D0" w:rsidR="00EF7E5C" w:rsidRPr="00E7080A" w:rsidRDefault="00E26518"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Como resultado nos da las características de las habitaciones que tiene el hotel, ya sea que estén disponibles o reservadas, cual es su capacidad y otras características únicas de cada habitación, sumado a su tipo </w:t>
            </w:r>
          </w:p>
        </w:tc>
      </w:tr>
    </w:tbl>
    <w:p w14:paraId="7D10D32A" w14:textId="77777777" w:rsidR="00EF7E5C" w:rsidRPr="00E7080A" w:rsidRDefault="00EF7E5C" w:rsidP="008471EE">
      <w:pPr>
        <w:pStyle w:val="TituloPrincipla"/>
        <w:jc w:val="left"/>
        <w:rPr>
          <w:rFonts w:ascii="Times New Roman" w:hAnsi="Times New Roman" w:cs="Times New Roman"/>
          <w:sz w:val="24"/>
          <w:szCs w:val="24"/>
        </w:rPr>
      </w:pPr>
    </w:p>
    <w:p w14:paraId="52EC83C2" w14:textId="77777777" w:rsidR="00E26518" w:rsidRPr="00E7080A" w:rsidRDefault="00E26518" w:rsidP="00E26518">
      <w:pPr>
        <w:pStyle w:val="TituloPrincipla"/>
        <w:jc w:val="left"/>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E26518" w:rsidRPr="00E7080A" w14:paraId="7BD87EE6" w14:textId="77777777" w:rsidTr="006E762F">
        <w:trPr>
          <w:jc w:val="center"/>
        </w:trPr>
        <w:tc>
          <w:tcPr>
            <w:tcW w:w="2298" w:type="dxa"/>
            <w:tcBorders>
              <w:bottom w:val="single" w:sz="4" w:space="0" w:color="auto"/>
            </w:tcBorders>
            <w:shd w:val="clear" w:color="auto" w:fill="F3F3F3"/>
            <w:vAlign w:val="center"/>
          </w:tcPr>
          <w:p w14:paraId="568790BA" w14:textId="77777777" w:rsidR="00E26518" w:rsidRPr="00E7080A" w:rsidRDefault="00E26518"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Nombre</w:t>
            </w:r>
          </w:p>
        </w:tc>
        <w:tc>
          <w:tcPr>
            <w:tcW w:w="8003" w:type="dxa"/>
          </w:tcPr>
          <w:p w14:paraId="29C814F3" w14:textId="6B92EBBB" w:rsidR="00E26518" w:rsidRPr="00E7080A" w:rsidRDefault="00E26518"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tarifasHabitacion</w:t>
            </w:r>
          </w:p>
        </w:tc>
      </w:tr>
      <w:tr w:rsidR="00E26518" w:rsidRPr="00E7080A" w14:paraId="6ED1AB1D" w14:textId="77777777" w:rsidTr="006E762F">
        <w:trPr>
          <w:jc w:val="center"/>
        </w:trPr>
        <w:tc>
          <w:tcPr>
            <w:tcW w:w="2298" w:type="dxa"/>
            <w:tcBorders>
              <w:bottom w:val="single" w:sz="4" w:space="0" w:color="auto"/>
            </w:tcBorders>
            <w:shd w:val="clear" w:color="auto" w:fill="F3F3F3"/>
            <w:vAlign w:val="center"/>
          </w:tcPr>
          <w:p w14:paraId="3B89287A" w14:textId="77777777" w:rsidR="00E26518" w:rsidRPr="00E7080A" w:rsidRDefault="00E26518"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Resumen</w:t>
            </w:r>
          </w:p>
        </w:tc>
        <w:tc>
          <w:tcPr>
            <w:tcW w:w="8003" w:type="dxa"/>
            <w:tcBorders>
              <w:bottom w:val="single" w:sz="4" w:space="0" w:color="auto"/>
            </w:tcBorders>
          </w:tcPr>
          <w:p w14:paraId="17E2B1F4" w14:textId="5A97D247" w:rsidR="00E26518" w:rsidRPr="00E7080A" w:rsidRDefault="00E26518"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Teniendo en cuenta que el hotel es un negocio, este debe tener unas tarifas para sus servicios, en este caso el servicio mas importante que es el de alojamiento. Estas tarifas son definidas por el administrador del sistema, el </w:t>
            </w:r>
            <w:r w:rsidR="00730255" w:rsidRPr="00E7080A">
              <w:rPr>
                <w:rFonts w:ascii="Times New Roman" w:hAnsi="Times New Roman" w:cs="Times New Roman"/>
                <w:b w:val="0"/>
                <w:sz w:val="24"/>
                <w:szCs w:val="24"/>
              </w:rPr>
              <w:t>cual,</w:t>
            </w:r>
            <w:r w:rsidRPr="00E7080A">
              <w:rPr>
                <w:rFonts w:ascii="Times New Roman" w:hAnsi="Times New Roman" w:cs="Times New Roman"/>
                <w:b w:val="0"/>
                <w:sz w:val="24"/>
                <w:szCs w:val="24"/>
              </w:rPr>
              <w:t xml:space="preserve"> dependiendo la fecha, los días de la semana y el tipo de cuarto asigna una tarifa para </w:t>
            </w:r>
            <w:r w:rsidR="002C152E" w:rsidRPr="00E7080A">
              <w:rPr>
                <w:rFonts w:ascii="Times New Roman" w:hAnsi="Times New Roman" w:cs="Times New Roman"/>
                <w:b w:val="0"/>
                <w:sz w:val="24"/>
                <w:szCs w:val="24"/>
              </w:rPr>
              <w:t>las habitaciones</w:t>
            </w:r>
            <w:r w:rsidRPr="00E7080A">
              <w:rPr>
                <w:rFonts w:ascii="Times New Roman" w:hAnsi="Times New Roman" w:cs="Times New Roman"/>
                <w:b w:val="0"/>
                <w:sz w:val="24"/>
                <w:szCs w:val="24"/>
              </w:rPr>
              <w:t xml:space="preserve"> que hacen parte del inventario del hotel</w:t>
            </w:r>
          </w:p>
        </w:tc>
      </w:tr>
      <w:tr w:rsidR="00E26518" w:rsidRPr="00E7080A" w14:paraId="65562B90" w14:textId="77777777" w:rsidTr="006E762F">
        <w:trPr>
          <w:trHeight w:val="315"/>
          <w:jc w:val="center"/>
        </w:trPr>
        <w:tc>
          <w:tcPr>
            <w:tcW w:w="10301" w:type="dxa"/>
            <w:gridSpan w:val="2"/>
            <w:tcBorders>
              <w:bottom w:val="single" w:sz="4" w:space="0" w:color="auto"/>
            </w:tcBorders>
            <w:shd w:val="clear" w:color="auto" w:fill="666699"/>
            <w:vAlign w:val="center"/>
          </w:tcPr>
          <w:p w14:paraId="7C9E70B1" w14:textId="77777777" w:rsidR="00E26518" w:rsidRPr="00E7080A" w:rsidRDefault="00E26518"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Entradas</w:t>
            </w:r>
          </w:p>
        </w:tc>
      </w:tr>
      <w:tr w:rsidR="00E26518" w:rsidRPr="00E7080A" w14:paraId="57DC10FE" w14:textId="77777777" w:rsidTr="006E762F">
        <w:trPr>
          <w:jc w:val="center"/>
        </w:trPr>
        <w:tc>
          <w:tcPr>
            <w:tcW w:w="10301" w:type="dxa"/>
            <w:gridSpan w:val="2"/>
            <w:tcBorders>
              <w:bottom w:val="single" w:sz="4" w:space="0" w:color="auto"/>
            </w:tcBorders>
          </w:tcPr>
          <w:p w14:paraId="35D2177E" w14:textId="1DA07D69" w:rsidR="00E26518" w:rsidRPr="00E7080A" w:rsidRDefault="0073025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Fecha Inicial: Inicio del periodo de una tarifa </w:t>
            </w:r>
          </w:p>
        </w:tc>
      </w:tr>
      <w:tr w:rsidR="00E26518" w:rsidRPr="00E7080A" w14:paraId="746FBB27" w14:textId="77777777" w:rsidTr="006E762F">
        <w:trPr>
          <w:jc w:val="center"/>
        </w:trPr>
        <w:tc>
          <w:tcPr>
            <w:tcW w:w="10301" w:type="dxa"/>
            <w:gridSpan w:val="2"/>
            <w:tcBorders>
              <w:bottom w:val="single" w:sz="4" w:space="0" w:color="auto"/>
            </w:tcBorders>
          </w:tcPr>
          <w:p w14:paraId="38F0440F" w14:textId="6D60D372" w:rsidR="00E26518" w:rsidRPr="00E7080A" w:rsidRDefault="0073025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Fecha Final: final del periodo de una tarifa</w:t>
            </w:r>
          </w:p>
        </w:tc>
      </w:tr>
      <w:tr w:rsidR="00E26518" w:rsidRPr="00E7080A" w14:paraId="02983D0E" w14:textId="77777777" w:rsidTr="006E762F">
        <w:trPr>
          <w:jc w:val="center"/>
        </w:trPr>
        <w:tc>
          <w:tcPr>
            <w:tcW w:w="10301" w:type="dxa"/>
            <w:gridSpan w:val="2"/>
            <w:tcBorders>
              <w:bottom w:val="single" w:sz="4" w:space="0" w:color="auto"/>
            </w:tcBorders>
          </w:tcPr>
          <w:p w14:paraId="29D24470" w14:textId="07A24C40" w:rsidR="00E26518" w:rsidRPr="00E7080A" w:rsidRDefault="0073025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Días de la semana </w:t>
            </w:r>
          </w:p>
        </w:tc>
      </w:tr>
      <w:tr w:rsidR="00730255" w:rsidRPr="00E7080A" w14:paraId="77DE8100" w14:textId="77777777" w:rsidTr="006E762F">
        <w:trPr>
          <w:jc w:val="center"/>
        </w:trPr>
        <w:tc>
          <w:tcPr>
            <w:tcW w:w="10301" w:type="dxa"/>
            <w:gridSpan w:val="2"/>
            <w:tcBorders>
              <w:bottom w:val="single" w:sz="4" w:space="0" w:color="auto"/>
            </w:tcBorders>
          </w:tcPr>
          <w:p w14:paraId="31A73D11" w14:textId="49B8D0F6" w:rsidR="00730255" w:rsidRPr="00E7080A" w:rsidRDefault="0073025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Tipo de habitación </w:t>
            </w:r>
          </w:p>
        </w:tc>
      </w:tr>
      <w:tr w:rsidR="00E26518" w:rsidRPr="00E7080A" w14:paraId="6FD63157" w14:textId="77777777" w:rsidTr="006E762F">
        <w:trPr>
          <w:trHeight w:val="315"/>
          <w:jc w:val="center"/>
        </w:trPr>
        <w:tc>
          <w:tcPr>
            <w:tcW w:w="10301" w:type="dxa"/>
            <w:gridSpan w:val="2"/>
            <w:tcBorders>
              <w:bottom w:val="single" w:sz="4" w:space="0" w:color="auto"/>
            </w:tcBorders>
            <w:shd w:val="clear" w:color="auto" w:fill="666699"/>
            <w:vAlign w:val="center"/>
          </w:tcPr>
          <w:p w14:paraId="3084C068" w14:textId="77777777" w:rsidR="00E26518" w:rsidRPr="00E7080A" w:rsidRDefault="00E26518"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Resultados</w:t>
            </w:r>
          </w:p>
        </w:tc>
      </w:tr>
      <w:tr w:rsidR="00E26518" w:rsidRPr="00E7080A" w14:paraId="511CD746" w14:textId="77777777" w:rsidTr="006E762F">
        <w:trPr>
          <w:jc w:val="center"/>
        </w:trPr>
        <w:tc>
          <w:tcPr>
            <w:tcW w:w="10301" w:type="dxa"/>
            <w:gridSpan w:val="2"/>
          </w:tcPr>
          <w:p w14:paraId="072FD576" w14:textId="72C87289" w:rsidR="00E26518" w:rsidRPr="00E7080A" w:rsidRDefault="0073025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Los resultados de este RQF será un conjunto de fechas con sus tarifas definidas </w:t>
            </w:r>
          </w:p>
        </w:tc>
      </w:tr>
    </w:tbl>
    <w:p w14:paraId="0EDEF4AC" w14:textId="77777777" w:rsidR="00730255" w:rsidRPr="00E7080A" w:rsidRDefault="00730255" w:rsidP="00730255">
      <w:pPr>
        <w:pStyle w:val="TituloPrincipla"/>
        <w:jc w:val="left"/>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30255" w:rsidRPr="00E7080A" w14:paraId="4ECF2EA7" w14:textId="77777777" w:rsidTr="006E762F">
        <w:trPr>
          <w:jc w:val="center"/>
        </w:trPr>
        <w:tc>
          <w:tcPr>
            <w:tcW w:w="2298" w:type="dxa"/>
            <w:tcBorders>
              <w:bottom w:val="single" w:sz="4" w:space="0" w:color="auto"/>
            </w:tcBorders>
            <w:shd w:val="clear" w:color="auto" w:fill="F3F3F3"/>
            <w:vAlign w:val="center"/>
          </w:tcPr>
          <w:p w14:paraId="1A5D2A8D" w14:textId="77777777" w:rsidR="00730255" w:rsidRPr="00E7080A" w:rsidRDefault="00730255"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Nombre</w:t>
            </w:r>
          </w:p>
        </w:tc>
        <w:tc>
          <w:tcPr>
            <w:tcW w:w="8003" w:type="dxa"/>
          </w:tcPr>
          <w:p w14:paraId="03362251" w14:textId="51C11E31" w:rsidR="00730255" w:rsidRPr="00E7080A" w:rsidRDefault="0073025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avisarFechaSinTarifa</w:t>
            </w:r>
          </w:p>
        </w:tc>
      </w:tr>
      <w:tr w:rsidR="00730255" w:rsidRPr="00E7080A" w14:paraId="0153BA7B" w14:textId="77777777" w:rsidTr="006E762F">
        <w:trPr>
          <w:jc w:val="center"/>
        </w:trPr>
        <w:tc>
          <w:tcPr>
            <w:tcW w:w="2298" w:type="dxa"/>
            <w:tcBorders>
              <w:bottom w:val="single" w:sz="4" w:space="0" w:color="auto"/>
            </w:tcBorders>
            <w:shd w:val="clear" w:color="auto" w:fill="F3F3F3"/>
            <w:vAlign w:val="center"/>
          </w:tcPr>
          <w:p w14:paraId="7D3DA378" w14:textId="77777777" w:rsidR="00730255" w:rsidRPr="00E7080A" w:rsidRDefault="00730255"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Resumen</w:t>
            </w:r>
          </w:p>
        </w:tc>
        <w:tc>
          <w:tcPr>
            <w:tcW w:w="8003" w:type="dxa"/>
            <w:tcBorders>
              <w:bottom w:val="single" w:sz="4" w:space="0" w:color="auto"/>
            </w:tcBorders>
          </w:tcPr>
          <w:p w14:paraId="40B52B87" w14:textId="59181B9A" w:rsidR="00730255" w:rsidRPr="00E7080A" w:rsidRDefault="0073025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Considerando que durante el manejo de un hotel se puede llevar a cabo un error humano como el de no poner tarifa a un rango de fechas, el sistema tiene el deber de avisarle al administrador de esta inconsistencia para ser corregida.</w:t>
            </w:r>
            <w:r w:rsidRPr="00E7080A">
              <w:rPr>
                <w:rFonts w:ascii="Times New Roman" w:hAnsi="Times New Roman" w:cs="Times New Roman"/>
                <w:b w:val="0"/>
                <w:sz w:val="24"/>
                <w:szCs w:val="24"/>
              </w:rPr>
              <w:t xml:space="preserve"> </w:t>
            </w:r>
          </w:p>
        </w:tc>
      </w:tr>
      <w:tr w:rsidR="00730255" w:rsidRPr="00E7080A" w14:paraId="342D09B3" w14:textId="77777777" w:rsidTr="006E762F">
        <w:trPr>
          <w:trHeight w:val="315"/>
          <w:jc w:val="center"/>
        </w:trPr>
        <w:tc>
          <w:tcPr>
            <w:tcW w:w="10301" w:type="dxa"/>
            <w:gridSpan w:val="2"/>
            <w:tcBorders>
              <w:bottom w:val="single" w:sz="4" w:space="0" w:color="auto"/>
            </w:tcBorders>
            <w:shd w:val="clear" w:color="auto" w:fill="666699"/>
            <w:vAlign w:val="center"/>
          </w:tcPr>
          <w:p w14:paraId="0425AB66" w14:textId="77777777" w:rsidR="00730255" w:rsidRPr="00E7080A" w:rsidRDefault="00730255"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Entradas</w:t>
            </w:r>
          </w:p>
        </w:tc>
      </w:tr>
      <w:tr w:rsidR="00730255" w:rsidRPr="00E7080A" w14:paraId="494D2ED2" w14:textId="77777777" w:rsidTr="006E762F">
        <w:trPr>
          <w:jc w:val="center"/>
        </w:trPr>
        <w:tc>
          <w:tcPr>
            <w:tcW w:w="10301" w:type="dxa"/>
            <w:gridSpan w:val="2"/>
            <w:tcBorders>
              <w:bottom w:val="single" w:sz="4" w:space="0" w:color="auto"/>
            </w:tcBorders>
          </w:tcPr>
          <w:p w14:paraId="3ED9EC5B" w14:textId="25F8FB85" w:rsidR="00730255" w:rsidRPr="00E7080A" w:rsidRDefault="0073025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Ninguna</w:t>
            </w:r>
          </w:p>
        </w:tc>
      </w:tr>
      <w:tr w:rsidR="00730255" w:rsidRPr="00E7080A" w14:paraId="6814D519" w14:textId="77777777" w:rsidTr="006E762F">
        <w:trPr>
          <w:trHeight w:val="315"/>
          <w:jc w:val="center"/>
        </w:trPr>
        <w:tc>
          <w:tcPr>
            <w:tcW w:w="10301" w:type="dxa"/>
            <w:gridSpan w:val="2"/>
            <w:tcBorders>
              <w:bottom w:val="single" w:sz="4" w:space="0" w:color="auto"/>
            </w:tcBorders>
            <w:shd w:val="clear" w:color="auto" w:fill="666699"/>
            <w:vAlign w:val="center"/>
          </w:tcPr>
          <w:p w14:paraId="310A02A9" w14:textId="77777777" w:rsidR="00730255" w:rsidRPr="00E7080A" w:rsidRDefault="00730255"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Resultados</w:t>
            </w:r>
          </w:p>
        </w:tc>
      </w:tr>
      <w:tr w:rsidR="00730255" w:rsidRPr="00E7080A" w14:paraId="70294D71" w14:textId="77777777" w:rsidTr="006E762F">
        <w:trPr>
          <w:jc w:val="center"/>
        </w:trPr>
        <w:tc>
          <w:tcPr>
            <w:tcW w:w="10301" w:type="dxa"/>
            <w:gridSpan w:val="2"/>
          </w:tcPr>
          <w:p w14:paraId="024019C5" w14:textId="7BA3BF9E" w:rsidR="00730255" w:rsidRPr="00E7080A" w:rsidRDefault="0073025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El sistema dará un aviso de que falta la tarifa en un rango de fechas para ser corregidas </w:t>
            </w:r>
          </w:p>
        </w:tc>
      </w:tr>
    </w:tbl>
    <w:p w14:paraId="729DCA97" w14:textId="77777777" w:rsidR="00730255" w:rsidRPr="00E7080A" w:rsidRDefault="00730255" w:rsidP="00730255">
      <w:pPr>
        <w:pStyle w:val="TituloPrincipla"/>
        <w:jc w:val="left"/>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30255" w:rsidRPr="00E7080A" w14:paraId="1E59002C" w14:textId="77777777" w:rsidTr="006E762F">
        <w:trPr>
          <w:jc w:val="center"/>
        </w:trPr>
        <w:tc>
          <w:tcPr>
            <w:tcW w:w="2298" w:type="dxa"/>
            <w:tcBorders>
              <w:bottom w:val="single" w:sz="4" w:space="0" w:color="auto"/>
            </w:tcBorders>
            <w:shd w:val="clear" w:color="auto" w:fill="F3F3F3"/>
            <w:vAlign w:val="center"/>
          </w:tcPr>
          <w:p w14:paraId="2A71F439" w14:textId="77777777" w:rsidR="00730255" w:rsidRPr="00E7080A" w:rsidRDefault="00730255"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lastRenderedPageBreak/>
              <w:t>Nombre</w:t>
            </w:r>
          </w:p>
        </w:tc>
        <w:tc>
          <w:tcPr>
            <w:tcW w:w="8003" w:type="dxa"/>
          </w:tcPr>
          <w:p w14:paraId="70B301CD" w14:textId="437C41D4" w:rsidR="00730255" w:rsidRPr="00E7080A" w:rsidRDefault="0073025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modificarTarifasFechas</w:t>
            </w:r>
          </w:p>
        </w:tc>
      </w:tr>
      <w:tr w:rsidR="00730255" w:rsidRPr="00E7080A" w14:paraId="4DE2E5C9" w14:textId="77777777" w:rsidTr="006E762F">
        <w:trPr>
          <w:jc w:val="center"/>
        </w:trPr>
        <w:tc>
          <w:tcPr>
            <w:tcW w:w="2298" w:type="dxa"/>
            <w:tcBorders>
              <w:bottom w:val="single" w:sz="4" w:space="0" w:color="auto"/>
            </w:tcBorders>
            <w:shd w:val="clear" w:color="auto" w:fill="F3F3F3"/>
            <w:vAlign w:val="center"/>
          </w:tcPr>
          <w:p w14:paraId="576864A3" w14:textId="77777777" w:rsidR="00730255" w:rsidRPr="00E7080A" w:rsidRDefault="00730255"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Resumen</w:t>
            </w:r>
          </w:p>
        </w:tc>
        <w:tc>
          <w:tcPr>
            <w:tcW w:w="8003" w:type="dxa"/>
            <w:tcBorders>
              <w:bottom w:val="single" w:sz="4" w:space="0" w:color="auto"/>
            </w:tcBorders>
          </w:tcPr>
          <w:p w14:paraId="5AE99416" w14:textId="4BF65DA1" w:rsidR="00730255" w:rsidRPr="00E7080A" w:rsidRDefault="0073025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Dependiendo las circunstancias, ya sean en respuesta del RQF anterior o bien sea que las tarifas del hotel serán modificadas por un aumento en la inflación u </w:t>
            </w:r>
            <w:r w:rsidR="00F47E96" w:rsidRPr="00E7080A">
              <w:rPr>
                <w:rFonts w:ascii="Times New Roman" w:hAnsi="Times New Roman" w:cs="Times New Roman"/>
                <w:b w:val="0"/>
                <w:sz w:val="24"/>
                <w:szCs w:val="24"/>
              </w:rPr>
              <w:t>otro factor económico</w:t>
            </w:r>
            <w:r w:rsidRPr="00E7080A">
              <w:rPr>
                <w:rFonts w:ascii="Times New Roman" w:hAnsi="Times New Roman" w:cs="Times New Roman"/>
                <w:b w:val="0"/>
                <w:sz w:val="24"/>
                <w:szCs w:val="24"/>
              </w:rPr>
              <w:t xml:space="preserve">, este RQF </w:t>
            </w:r>
            <w:r w:rsidR="00F47E96" w:rsidRPr="00E7080A">
              <w:rPr>
                <w:rFonts w:ascii="Times New Roman" w:hAnsi="Times New Roman" w:cs="Times New Roman"/>
                <w:b w:val="0"/>
                <w:sz w:val="24"/>
                <w:szCs w:val="24"/>
              </w:rPr>
              <w:t xml:space="preserve">se encarga de esta modificación. </w:t>
            </w:r>
          </w:p>
        </w:tc>
      </w:tr>
      <w:tr w:rsidR="00730255" w:rsidRPr="00E7080A" w14:paraId="5FB11004" w14:textId="77777777" w:rsidTr="006E762F">
        <w:trPr>
          <w:trHeight w:val="315"/>
          <w:jc w:val="center"/>
        </w:trPr>
        <w:tc>
          <w:tcPr>
            <w:tcW w:w="10301" w:type="dxa"/>
            <w:gridSpan w:val="2"/>
            <w:tcBorders>
              <w:bottom w:val="single" w:sz="4" w:space="0" w:color="auto"/>
            </w:tcBorders>
            <w:shd w:val="clear" w:color="auto" w:fill="666699"/>
            <w:vAlign w:val="center"/>
          </w:tcPr>
          <w:p w14:paraId="1496290A" w14:textId="77777777" w:rsidR="00730255" w:rsidRPr="00E7080A" w:rsidRDefault="00730255"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Entradas</w:t>
            </w:r>
          </w:p>
        </w:tc>
      </w:tr>
      <w:tr w:rsidR="00730255" w:rsidRPr="00E7080A" w14:paraId="39DC7AAB" w14:textId="77777777" w:rsidTr="006E762F">
        <w:trPr>
          <w:jc w:val="center"/>
        </w:trPr>
        <w:tc>
          <w:tcPr>
            <w:tcW w:w="10301" w:type="dxa"/>
            <w:gridSpan w:val="2"/>
            <w:tcBorders>
              <w:bottom w:val="single" w:sz="4" w:space="0" w:color="auto"/>
            </w:tcBorders>
          </w:tcPr>
          <w:p w14:paraId="26C049D0" w14:textId="3CCEADDA" w:rsidR="00730255" w:rsidRPr="00E7080A" w:rsidRDefault="00F47E96"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Conjunto de fechas con tarifas definidas </w:t>
            </w:r>
          </w:p>
        </w:tc>
      </w:tr>
      <w:tr w:rsidR="00F47E96" w:rsidRPr="00E7080A" w14:paraId="141930D2" w14:textId="77777777" w:rsidTr="006E762F">
        <w:trPr>
          <w:jc w:val="center"/>
        </w:trPr>
        <w:tc>
          <w:tcPr>
            <w:tcW w:w="10301" w:type="dxa"/>
            <w:gridSpan w:val="2"/>
            <w:tcBorders>
              <w:bottom w:val="single" w:sz="4" w:space="0" w:color="auto"/>
            </w:tcBorders>
          </w:tcPr>
          <w:p w14:paraId="23F549B3" w14:textId="215AC588" w:rsidR="00F47E96" w:rsidRPr="00E7080A" w:rsidRDefault="00F47E96"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Archivo con las nuevas tarifas </w:t>
            </w:r>
          </w:p>
        </w:tc>
      </w:tr>
      <w:tr w:rsidR="00730255" w:rsidRPr="00E7080A" w14:paraId="664165B4" w14:textId="77777777" w:rsidTr="006E762F">
        <w:trPr>
          <w:trHeight w:val="315"/>
          <w:jc w:val="center"/>
        </w:trPr>
        <w:tc>
          <w:tcPr>
            <w:tcW w:w="10301" w:type="dxa"/>
            <w:gridSpan w:val="2"/>
            <w:tcBorders>
              <w:bottom w:val="single" w:sz="4" w:space="0" w:color="auto"/>
            </w:tcBorders>
            <w:shd w:val="clear" w:color="auto" w:fill="666699"/>
            <w:vAlign w:val="center"/>
          </w:tcPr>
          <w:p w14:paraId="5A5ABE3F" w14:textId="77777777" w:rsidR="00730255" w:rsidRPr="00E7080A" w:rsidRDefault="00730255"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Resultados</w:t>
            </w:r>
          </w:p>
        </w:tc>
      </w:tr>
      <w:tr w:rsidR="00730255" w:rsidRPr="00E7080A" w14:paraId="5180124C" w14:textId="77777777" w:rsidTr="006E762F">
        <w:trPr>
          <w:jc w:val="center"/>
        </w:trPr>
        <w:tc>
          <w:tcPr>
            <w:tcW w:w="10301" w:type="dxa"/>
            <w:gridSpan w:val="2"/>
          </w:tcPr>
          <w:p w14:paraId="75E79D07" w14:textId="076BC066" w:rsidR="00730255" w:rsidRPr="00E7080A" w:rsidRDefault="0073025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Como resultado nos </w:t>
            </w:r>
            <w:r w:rsidR="00F47E96" w:rsidRPr="00E7080A">
              <w:rPr>
                <w:rFonts w:ascii="Times New Roman" w:hAnsi="Times New Roman" w:cs="Times New Roman"/>
                <w:b w:val="0"/>
                <w:sz w:val="24"/>
                <w:szCs w:val="24"/>
              </w:rPr>
              <w:t xml:space="preserve">da a conocer las nuevas tarifas y los rangos de fechas </w:t>
            </w:r>
          </w:p>
        </w:tc>
      </w:tr>
    </w:tbl>
    <w:p w14:paraId="4BC127ED" w14:textId="77777777" w:rsidR="00F47E96" w:rsidRPr="00E7080A" w:rsidRDefault="00F47E96" w:rsidP="00F47E96">
      <w:pPr>
        <w:pStyle w:val="TituloPrincipla"/>
        <w:jc w:val="left"/>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F47E96" w:rsidRPr="00E7080A" w14:paraId="6D0059AE" w14:textId="77777777" w:rsidTr="006E762F">
        <w:trPr>
          <w:jc w:val="center"/>
        </w:trPr>
        <w:tc>
          <w:tcPr>
            <w:tcW w:w="2298" w:type="dxa"/>
            <w:tcBorders>
              <w:bottom w:val="single" w:sz="4" w:space="0" w:color="auto"/>
            </w:tcBorders>
            <w:shd w:val="clear" w:color="auto" w:fill="F3F3F3"/>
            <w:vAlign w:val="center"/>
          </w:tcPr>
          <w:p w14:paraId="4C259D3E" w14:textId="77777777" w:rsidR="00F47E96" w:rsidRPr="00E7080A" w:rsidRDefault="00F47E96"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Nombre</w:t>
            </w:r>
          </w:p>
        </w:tc>
        <w:tc>
          <w:tcPr>
            <w:tcW w:w="8003" w:type="dxa"/>
          </w:tcPr>
          <w:p w14:paraId="5A0E2DD0" w14:textId="6FA15F19" w:rsidR="00F47E96" w:rsidRPr="00E7080A" w:rsidRDefault="00F47E96"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cargarMenus</w:t>
            </w:r>
          </w:p>
        </w:tc>
      </w:tr>
      <w:tr w:rsidR="00F47E96" w:rsidRPr="00E7080A" w14:paraId="140FAEB6" w14:textId="77777777" w:rsidTr="006E762F">
        <w:trPr>
          <w:jc w:val="center"/>
        </w:trPr>
        <w:tc>
          <w:tcPr>
            <w:tcW w:w="2298" w:type="dxa"/>
            <w:tcBorders>
              <w:bottom w:val="single" w:sz="4" w:space="0" w:color="auto"/>
            </w:tcBorders>
            <w:shd w:val="clear" w:color="auto" w:fill="F3F3F3"/>
            <w:vAlign w:val="center"/>
          </w:tcPr>
          <w:p w14:paraId="417D4F3D" w14:textId="77777777" w:rsidR="00F47E96" w:rsidRPr="00E7080A" w:rsidRDefault="00F47E96"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Resumen</w:t>
            </w:r>
          </w:p>
        </w:tc>
        <w:tc>
          <w:tcPr>
            <w:tcW w:w="8003" w:type="dxa"/>
            <w:tcBorders>
              <w:bottom w:val="single" w:sz="4" w:space="0" w:color="auto"/>
            </w:tcBorders>
          </w:tcPr>
          <w:p w14:paraId="7F55A7B4" w14:textId="25DBC03A" w:rsidR="00F47E96" w:rsidRPr="00E7080A" w:rsidRDefault="00F47E96"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El hotel tiene el servicio de restaurante, el administrador se encarga de </w:t>
            </w:r>
            <w:r w:rsidR="002C152E" w:rsidRPr="00E7080A">
              <w:rPr>
                <w:rFonts w:ascii="Times New Roman" w:hAnsi="Times New Roman" w:cs="Times New Roman"/>
                <w:b w:val="0"/>
                <w:sz w:val="24"/>
                <w:szCs w:val="24"/>
              </w:rPr>
              <w:t>cargar los menús que le hotel ofrece y con este se encuentran tanto los precios como los nombres de platos y bebidas</w:t>
            </w:r>
          </w:p>
        </w:tc>
      </w:tr>
      <w:tr w:rsidR="00F47E96" w:rsidRPr="00E7080A" w14:paraId="0F309734" w14:textId="77777777" w:rsidTr="006E762F">
        <w:trPr>
          <w:trHeight w:val="315"/>
          <w:jc w:val="center"/>
        </w:trPr>
        <w:tc>
          <w:tcPr>
            <w:tcW w:w="10301" w:type="dxa"/>
            <w:gridSpan w:val="2"/>
            <w:tcBorders>
              <w:bottom w:val="single" w:sz="4" w:space="0" w:color="auto"/>
            </w:tcBorders>
            <w:shd w:val="clear" w:color="auto" w:fill="666699"/>
            <w:vAlign w:val="center"/>
          </w:tcPr>
          <w:p w14:paraId="38AE3B95" w14:textId="77777777" w:rsidR="00F47E96" w:rsidRPr="00E7080A" w:rsidRDefault="00F47E96"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Entradas</w:t>
            </w:r>
          </w:p>
        </w:tc>
      </w:tr>
      <w:tr w:rsidR="00F47E96" w:rsidRPr="00E7080A" w14:paraId="70BD0A02" w14:textId="77777777" w:rsidTr="006E762F">
        <w:trPr>
          <w:jc w:val="center"/>
        </w:trPr>
        <w:tc>
          <w:tcPr>
            <w:tcW w:w="10301" w:type="dxa"/>
            <w:gridSpan w:val="2"/>
            <w:tcBorders>
              <w:bottom w:val="single" w:sz="4" w:space="0" w:color="auto"/>
            </w:tcBorders>
          </w:tcPr>
          <w:p w14:paraId="562551B9" w14:textId="69D3A12F" w:rsidR="00F47E96" w:rsidRPr="00E7080A" w:rsidRDefault="002C152E"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Archivo con la información de los menús</w:t>
            </w:r>
          </w:p>
        </w:tc>
      </w:tr>
      <w:tr w:rsidR="00F47E96" w:rsidRPr="00E7080A" w14:paraId="72CB75D3" w14:textId="77777777" w:rsidTr="006E762F">
        <w:trPr>
          <w:trHeight w:val="315"/>
          <w:jc w:val="center"/>
        </w:trPr>
        <w:tc>
          <w:tcPr>
            <w:tcW w:w="10301" w:type="dxa"/>
            <w:gridSpan w:val="2"/>
            <w:tcBorders>
              <w:bottom w:val="single" w:sz="4" w:space="0" w:color="auto"/>
            </w:tcBorders>
            <w:shd w:val="clear" w:color="auto" w:fill="666699"/>
            <w:vAlign w:val="center"/>
          </w:tcPr>
          <w:p w14:paraId="1F35ECD5" w14:textId="77777777" w:rsidR="00F47E96" w:rsidRPr="00E7080A" w:rsidRDefault="00F47E96"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Resultados</w:t>
            </w:r>
          </w:p>
        </w:tc>
      </w:tr>
      <w:tr w:rsidR="00F47E96" w:rsidRPr="00E7080A" w14:paraId="3CFC7A9D" w14:textId="77777777" w:rsidTr="006E762F">
        <w:trPr>
          <w:jc w:val="center"/>
        </w:trPr>
        <w:tc>
          <w:tcPr>
            <w:tcW w:w="10301" w:type="dxa"/>
            <w:gridSpan w:val="2"/>
          </w:tcPr>
          <w:p w14:paraId="027426AD" w14:textId="610848CA" w:rsidR="00F47E96" w:rsidRPr="00E7080A" w:rsidRDefault="002C152E"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El resultado es que toda la información de los menús estará dentro del sistema del hotel para ser comercializada. </w:t>
            </w:r>
          </w:p>
        </w:tc>
      </w:tr>
    </w:tbl>
    <w:p w14:paraId="736096F0" w14:textId="77777777" w:rsidR="002C152E" w:rsidRPr="00E7080A" w:rsidRDefault="002C152E" w:rsidP="002C152E">
      <w:pPr>
        <w:pStyle w:val="TituloPrincipla"/>
        <w:jc w:val="left"/>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C152E" w:rsidRPr="00E7080A" w14:paraId="18779DE6" w14:textId="77777777" w:rsidTr="006E762F">
        <w:trPr>
          <w:jc w:val="center"/>
        </w:trPr>
        <w:tc>
          <w:tcPr>
            <w:tcW w:w="2298" w:type="dxa"/>
            <w:tcBorders>
              <w:bottom w:val="single" w:sz="4" w:space="0" w:color="auto"/>
            </w:tcBorders>
            <w:shd w:val="clear" w:color="auto" w:fill="F3F3F3"/>
            <w:vAlign w:val="center"/>
          </w:tcPr>
          <w:p w14:paraId="5B8B6547" w14:textId="77777777" w:rsidR="002C152E" w:rsidRPr="00E7080A" w:rsidRDefault="002C152E"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Nombre</w:t>
            </w:r>
          </w:p>
        </w:tc>
        <w:tc>
          <w:tcPr>
            <w:tcW w:w="8003" w:type="dxa"/>
          </w:tcPr>
          <w:p w14:paraId="0DB94ACF" w14:textId="1F66A76E" w:rsidR="002C152E" w:rsidRPr="00E7080A" w:rsidRDefault="002C152E"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darServiciosConsumidos </w:t>
            </w:r>
          </w:p>
        </w:tc>
      </w:tr>
      <w:tr w:rsidR="002C152E" w:rsidRPr="00E7080A" w14:paraId="67C2E1B2" w14:textId="77777777" w:rsidTr="006E762F">
        <w:trPr>
          <w:jc w:val="center"/>
        </w:trPr>
        <w:tc>
          <w:tcPr>
            <w:tcW w:w="2298" w:type="dxa"/>
            <w:tcBorders>
              <w:bottom w:val="single" w:sz="4" w:space="0" w:color="auto"/>
            </w:tcBorders>
            <w:shd w:val="clear" w:color="auto" w:fill="F3F3F3"/>
            <w:vAlign w:val="center"/>
          </w:tcPr>
          <w:p w14:paraId="3FF14AF5" w14:textId="77777777" w:rsidR="002C152E" w:rsidRPr="00E7080A" w:rsidRDefault="002C152E"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Resumen</w:t>
            </w:r>
          </w:p>
        </w:tc>
        <w:tc>
          <w:tcPr>
            <w:tcW w:w="8003" w:type="dxa"/>
            <w:tcBorders>
              <w:bottom w:val="single" w:sz="4" w:space="0" w:color="auto"/>
            </w:tcBorders>
          </w:tcPr>
          <w:p w14:paraId="26D58102" w14:textId="5404C3A8" w:rsidR="002C152E" w:rsidRPr="00E7080A" w:rsidRDefault="002C152E"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En el hotel aparte del alojamiento hay diversos servicios, algunos de ellos son: el restaurante, el spa y el guía turístico. Cada uno tiene una tarifa ligada a sus servicios, y el huésped tiene la capacidad de adquirir cualquiera de estos pagando su tarifa y estos se irán acumulando de acuerdo en la forma en que pague el huésped los servicios consumidos. </w:t>
            </w:r>
            <w:r w:rsidR="0096353B" w:rsidRPr="00E7080A">
              <w:rPr>
                <w:rFonts w:ascii="Times New Roman" w:hAnsi="Times New Roman" w:cs="Times New Roman"/>
                <w:b w:val="0"/>
                <w:sz w:val="24"/>
                <w:szCs w:val="24"/>
              </w:rPr>
              <w:t xml:space="preserve">Estos serán registrados por los mismos empleados del hotel. </w:t>
            </w:r>
          </w:p>
        </w:tc>
      </w:tr>
      <w:tr w:rsidR="002C152E" w:rsidRPr="00E7080A" w14:paraId="11707025" w14:textId="77777777" w:rsidTr="006E762F">
        <w:trPr>
          <w:trHeight w:val="315"/>
          <w:jc w:val="center"/>
        </w:trPr>
        <w:tc>
          <w:tcPr>
            <w:tcW w:w="10301" w:type="dxa"/>
            <w:gridSpan w:val="2"/>
            <w:tcBorders>
              <w:bottom w:val="single" w:sz="4" w:space="0" w:color="auto"/>
            </w:tcBorders>
            <w:shd w:val="clear" w:color="auto" w:fill="666699"/>
            <w:vAlign w:val="center"/>
          </w:tcPr>
          <w:p w14:paraId="3A595DCE" w14:textId="77777777" w:rsidR="002C152E" w:rsidRPr="00E7080A" w:rsidRDefault="002C152E"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Entradas</w:t>
            </w:r>
          </w:p>
        </w:tc>
      </w:tr>
      <w:tr w:rsidR="002C152E" w:rsidRPr="00E7080A" w14:paraId="6B9D4C4A" w14:textId="77777777" w:rsidTr="006E762F">
        <w:trPr>
          <w:jc w:val="center"/>
        </w:trPr>
        <w:tc>
          <w:tcPr>
            <w:tcW w:w="10301" w:type="dxa"/>
            <w:gridSpan w:val="2"/>
            <w:tcBorders>
              <w:bottom w:val="single" w:sz="4" w:space="0" w:color="auto"/>
            </w:tcBorders>
          </w:tcPr>
          <w:p w14:paraId="218AF9C9" w14:textId="77777777" w:rsidR="002C152E" w:rsidRPr="00E7080A" w:rsidRDefault="002C152E"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Ninguna</w:t>
            </w:r>
          </w:p>
        </w:tc>
      </w:tr>
      <w:tr w:rsidR="002C152E" w:rsidRPr="00E7080A" w14:paraId="5675EBBD" w14:textId="77777777" w:rsidTr="006E762F">
        <w:trPr>
          <w:trHeight w:val="315"/>
          <w:jc w:val="center"/>
        </w:trPr>
        <w:tc>
          <w:tcPr>
            <w:tcW w:w="10301" w:type="dxa"/>
            <w:gridSpan w:val="2"/>
            <w:tcBorders>
              <w:bottom w:val="single" w:sz="4" w:space="0" w:color="auto"/>
            </w:tcBorders>
            <w:shd w:val="clear" w:color="auto" w:fill="666699"/>
            <w:vAlign w:val="center"/>
          </w:tcPr>
          <w:p w14:paraId="0C849C89" w14:textId="77777777" w:rsidR="002C152E" w:rsidRPr="00E7080A" w:rsidRDefault="002C152E"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Resultados</w:t>
            </w:r>
          </w:p>
        </w:tc>
      </w:tr>
      <w:tr w:rsidR="002C152E" w:rsidRPr="00E7080A" w14:paraId="5FA271C7" w14:textId="77777777" w:rsidTr="006E762F">
        <w:trPr>
          <w:jc w:val="center"/>
        </w:trPr>
        <w:tc>
          <w:tcPr>
            <w:tcW w:w="10301" w:type="dxa"/>
            <w:gridSpan w:val="2"/>
          </w:tcPr>
          <w:p w14:paraId="04E1A5CE" w14:textId="1D0BBFC5" w:rsidR="002C152E" w:rsidRPr="00E7080A" w:rsidRDefault="002C152E"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lastRenderedPageBreak/>
              <w:t xml:space="preserve">Como resultado nos da </w:t>
            </w:r>
            <w:r w:rsidRPr="00E7080A">
              <w:rPr>
                <w:rFonts w:ascii="Times New Roman" w:hAnsi="Times New Roman" w:cs="Times New Roman"/>
                <w:b w:val="0"/>
                <w:sz w:val="24"/>
                <w:szCs w:val="24"/>
              </w:rPr>
              <w:t xml:space="preserve">una lista de los servicios que han sido consumidos por el huésped durante su estadía. </w:t>
            </w:r>
          </w:p>
        </w:tc>
      </w:tr>
    </w:tbl>
    <w:p w14:paraId="708AB199" w14:textId="77777777" w:rsidR="002C152E" w:rsidRPr="00E7080A" w:rsidRDefault="002C152E" w:rsidP="002C152E">
      <w:pPr>
        <w:pStyle w:val="TituloPrincipla"/>
        <w:jc w:val="left"/>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C152E" w:rsidRPr="00E7080A" w14:paraId="526609E6" w14:textId="77777777" w:rsidTr="006E762F">
        <w:trPr>
          <w:jc w:val="center"/>
        </w:trPr>
        <w:tc>
          <w:tcPr>
            <w:tcW w:w="2298" w:type="dxa"/>
            <w:tcBorders>
              <w:bottom w:val="single" w:sz="4" w:space="0" w:color="auto"/>
            </w:tcBorders>
            <w:shd w:val="clear" w:color="auto" w:fill="F3F3F3"/>
            <w:vAlign w:val="center"/>
          </w:tcPr>
          <w:p w14:paraId="13CC2CDA" w14:textId="77777777" w:rsidR="002C152E" w:rsidRPr="00E7080A" w:rsidRDefault="002C152E"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Nombre</w:t>
            </w:r>
          </w:p>
        </w:tc>
        <w:tc>
          <w:tcPr>
            <w:tcW w:w="8003" w:type="dxa"/>
          </w:tcPr>
          <w:p w14:paraId="1AE15AD3" w14:textId="0DE62A1F" w:rsidR="002C152E" w:rsidRPr="00E7080A" w:rsidRDefault="0096353B"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generarFacturas</w:t>
            </w:r>
          </w:p>
        </w:tc>
      </w:tr>
      <w:tr w:rsidR="002C152E" w:rsidRPr="00E7080A" w14:paraId="168C37DC" w14:textId="77777777" w:rsidTr="006E762F">
        <w:trPr>
          <w:jc w:val="center"/>
        </w:trPr>
        <w:tc>
          <w:tcPr>
            <w:tcW w:w="2298" w:type="dxa"/>
            <w:tcBorders>
              <w:bottom w:val="single" w:sz="4" w:space="0" w:color="auto"/>
            </w:tcBorders>
            <w:shd w:val="clear" w:color="auto" w:fill="F3F3F3"/>
            <w:vAlign w:val="center"/>
          </w:tcPr>
          <w:p w14:paraId="2F968DB4" w14:textId="77777777" w:rsidR="002C152E" w:rsidRPr="00E7080A" w:rsidRDefault="002C152E"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Resumen</w:t>
            </w:r>
          </w:p>
        </w:tc>
        <w:tc>
          <w:tcPr>
            <w:tcW w:w="8003" w:type="dxa"/>
            <w:tcBorders>
              <w:bottom w:val="single" w:sz="4" w:space="0" w:color="auto"/>
            </w:tcBorders>
          </w:tcPr>
          <w:p w14:paraId="3DC7015E" w14:textId="77A576D1" w:rsidR="002C152E" w:rsidRPr="00E7080A" w:rsidRDefault="0096353B"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Con base a los servicios consumidos, el hotel esta en el deber legal de brindarle una factura al huésped con todos lo consumido durante su estadía.</w:t>
            </w:r>
          </w:p>
        </w:tc>
      </w:tr>
      <w:tr w:rsidR="002C152E" w:rsidRPr="00E7080A" w14:paraId="0706235B" w14:textId="77777777" w:rsidTr="006E762F">
        <w:trPr>
          <w:trHeight w:val="315"/>
          <w:jc w:val="center"/>
        </w:trPr>
        <w:tc>
          <w:tcPr>
            <w:tcW w:w="10301" w:type="dxa"/>
            <w:gridSpan w:val="2"/>
            <w:tcBorders>
              <w:bottom w:val="single" w:sz="4" w:space="0" w:color="auto"/>
            </w:tcBorders>
            <w:shd w:val="clear" w:color="auto" w:fill="666699"/>
            <w:vAlign w:val="center"/>
          </w:tcPr>
          <w:p w14:paraId="1C47BC0E" w14:textId="77777777" w:rsidR="002C152E" w:rsidRPr="00E7080A" w:rsidRDefault="002C152E"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Entradas</w:t>
            </w:r>
          </w:p>
        </w:tc>
      </w:tr>
      <w:tr w:rsidR="002C152E" w:rsidRPr="00E7080A" w14:paraId="04CBB632" w14:textId="77777777" w:rsidTr="006E762F">
        <w:trPr>
          <w:jc w:val="center"/>
        </w:trPr>
        <w:tc>
          <w:tcPr>
            <w:tcW w:w="10301" w:type="dxa"/>
            <w:gridSpan w:val="2"/>
            <w:tcBorders>
              <w:bottom w:val="single" w:sz="4" w:space="0" w:color="auto"/>
            </w:tcBorders>
          </w:tcPr>
          <w:p w14:paraId="11870B5D" w14:textId="7E65D069" w:rsidR="002C152E" w:rsidRPr="00E7080A" w:rsidRDefault="0096353B"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Listado de servicios consumidos </w:t>
            </w:r>
          </w:p>
        </w:tc>
      </w:tr>
      <w:tr w:rsidR="002C152E" w:rsidRPr="00E7080A" w14:paraId="64A97165" w14:textId="77777777" w:rsidTr="006E762F">
        <w:trPr>
          <w:trHeight w:val="315"/>
          <w:jc w:val="center"/>
        </w:trPr>
        <w:tc>
          <w:tcPr>
            <w:tcW w:w="10301" w:type="dxa"/>
            <w:gridSpan w:val="2"/>
            <w:tcBorders>
              <w:bottom w:val="single" w:sz="4" w:space="0" w:color="auto"/>
            </w:tcBorders>
            <w:shd w:val="clear" w:color="auto" w:fill="666699"/>
            <w:vAlign w:val="center"/>
          </w:tcPr>
          <w:p w14:paraId="1619539D" w14:textId="77777777" w:rsidR="002C152E" w:rsidRPr="00E7080A" w:rsidRDefault="002C152E"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Resultados</w:t>
            </w:r>
          </w:p>
        </w:tc>
      </w:tr>
      <w:tr w:rsidR="002C152E" w:rsidRPr="00E7080A" w14:paraId="0DDC848E" w14:textId="77777777" w:rsidTr="006E762F">
        <w:trPr>
          <w:jc w:val="center"/>
        </w:trPr>
        <w:tc>
          <w:tcPr>
            <w:tcW w:w="10301" w:type="dxa"/>
            <w:gridSpan w:val="2"/>
          </w:tcPr>
          <w:p w14:paraId="537014D8" w14:textId="2ED7930F" w:rsidR="002C152E" w:rsidRPr="00E7080A" w:rsidRDefault="0096353B"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El sistema brindara la factura por el valor de todos los servicios que haya consumido el huésped. </w:t>
            </w:r>
          </w:p>
        </w:tc>
      </w:tr>
    </w:tbl>
    <w:p w14:paraId="5FD5E625" w14:textId="77777777" w:rsidR="002C152E" w:rsidRPr="00E7080A" w:rsidRDefault="002C152E" w:rsidP="002C152E">
      <w:pPr>
        <w:pStyle w:val="TituloPrincipla"/>
        <w:jc w:val="left"/>
        <w:rPr>
          <w:rFonts w:ascii="Times New Roman" w:hAnsi="Times New Roman" w:cs="Times New Roman"/>
          <w:sz w:val="24"/>
          <w:szCs w:val="24"/>
        </w:rPr>
      </w:pPr>
    </w:p>
    <w:p w14:paraId="1F3184DC" w14:textId="77777777" w:rsidR="0096353B" w:rsidRPr="00E7080A" w:rsidRDefault="0096353B" w:rsidP="0096353B">
      <w:pPr>
        <w:pStyle w:val="TituloPrincipla"/>
        <w:jc w:val="left"/>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96353B" w:rsidRPr="00E7080A" w14:paraId="1C8BA96B" w14:textId="77777777" w:rsidTr="006E762F">
        <w:trPr>
          <w:jc w:val="center"/>
        </w:trPr>
        <w:tc>
          <w:tcPr>
            <w:tcW w:w="2298" w:type="dxa"/>
            <w:tcBorders>
              <w:bottom w:val="single" w:sz="4" w:space="0" w:color="auto"/>
            </w:tcBorders>
            <w:shd w:val="clear" w:color="auto" w:fill="F3F3F3"/>
            <w:vAlign w:val="center"/>
          </w:tcPr>
          <w:p w14:paraId="49C2C0AA" w14:textId="77777777" w:rsidR="0096353B" w:rsidRPr="00E7080A" w:rsidRDefault="0096353B"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Nombre</w:t>
            </w:r>
          </w:p>
        </w:tc>
        <w:tc>
          <w:tcPr>
            <w:tcW w:w="8003" w:type="dxa"/>
          </w:tcPr>
          <w:p w14:paraId="4F66244E" w14:textId="2B1698E0" w:rsidR="0096353B" w:rsidRPr="00E7080A" w:rsidRDefault="0096353B"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registroSalida</w:t>
            </w:r>
          </w:p>
        </w:tc>
      </w:tr>
      <w:tr w:rsidR="0096353B" w:rsidRPr="00E7080A" w14:paraId="624878E4" w14:textId="77777777" w:rsidTr="006E762F">
        <w:trPr>
          <w:jc w:val="center"/>
        </w:trPr>
        <w:tc>
          <w:tcPr>
            <w:tcW w:w="2298" w:type="dxa"/>
            <w:tcBorders>
              <w:bottom w:val="single" w:sz="4" w:space="0" w:color="auto"/>
            </w:tcBorders>
            <w:shd w:val="clear" w:color="auto" w:fill="F3F3F3"/>
            <w:vAlign w:val="center"/>
          </w:tcPr>
          <w:p w14:paraId="34EF229F" w14:textId="77777777" w:rsidR="0096353B" w:rsidRPr="00E7080A" w:rsidRDefault="0096353B"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Resumen</w:t>
            </w:r>
          </w:p>
        </w:tc>
        <w:tc>
          <w:tcPr>
            <w:tcW w:w="8003" w:type="dxa"/>
            <w:tcBorders>
              <w:bottom w:val="single" w:sz="4" w:space="0" w:color="auto"/>
            </w:tcBorders>
          </w:tcPr>
          <w:p w14:paraId="551002CE" w14:textId="12C20713" w:rsidR="0096353B" w:rsidRPr="00E7080A" w:rsidRDefault="0096353B"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Los </w:t>
            </w:r>
            <w:r w:rsidRPr="00E7080A">
              <w:rPr>
                <w:rFonts w:ascii="Times New Roman" w:hAnsi="Times New Roman" w:cs="Times New Roman"/>
                <w:b w:val="0"/>
                <w:sz w:val="24"/>
                <w:szCs w:val="24"/>
              </w:rPr>
              <w:t xml:space="preserve">huéspedes al momento de terminar su </w:t>
            </w:r>
            <w:r w:rsidR="00833B42" w:rsidRPr="00E7080A">
              <w:rPr>
                <w:rFonts w:ascii="Times New Roman" w:hAnsi="Times New Roman" w:cs="Times New Roman"/>
                <w:b w:val="0"/>
                <w:sz w:val="24"/>
                <w:szCs w:val="24"/>
              </w:rPr>
              <w:t>estadía</w:t>
            </w:r>
            <w:r w:rsidRPr="00E7080A">
              <w:rPr>
                <w:rFonts w:ascii="Times New Roman" w:hAnsi="Times New Roman" w:cs="Times New Roman"/>
                <w:b w:val="0"/>
                <w:sz w:val="24"/>
                <w:szCs w:val="24"/>
              </w:rPr>
              <w:t xml:space="preserve"> en el hotel deben realizar un proceso de salida (Check-out)</w:t>
            </w:r>
            <w:r w:rsidR="00833B42" w:rsidRPr="00E7080A">
              <w:rPr>
                <w:rFonts w:ascii="Times New Roman" w:hAnsi="Times New Roman" w:cs="Times New Roman"/>
                <w:b w:val="0"/>
                <w:sz w:val="24"/>
                <w:szCs w:val="24"/>
              </w:rPr>
              <w:t xml:space="preserve">. Este proceso es llevado a cabo por los empleados de recepción que se encargan de gran parte del área de manejo de la llegada y salidas de huéspedes. </w:t>
            </w:r>
          </w:p>
        </w:tc>
      </w:tr>
      <w:tr w:rsidR="0096353B" w:rsidRPr="00E7080A" w14:paraId="2E47A4A2" w14:textId="77777777" w:rsidTr="006E762F">
        <w:trPr>
          <w:trHeight w:val="315"/>
          <w:jc w:val="center"/>
        </w:trPr>
        <w:tc>
          <w:tcPr>
            <w:tcW w:w="10301" w:type="dxa"/>
            <w:gridSpan w:val="2"/>
            <w:tcBorders>
              <w:bottom w:val="single" w:sz="4" w:space="0" w:color="auto"/>
            </w:tcBorders>
            <w:shd w:val="clear" w:color="auto" w:fill="666699"/>
            <w:vAlign w:val="center"/>
          </w:tcPr>
          <w:p w14:paraId="1152BDCA" w14:textId="77777777" w:rsidR="0096353B" w:rsidRPr="00E7080A" w:rsidRDefault="0096353B"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Entradas</w:t>
            </w:r>
          </w:p>
        </w:tc>
      </w:tr>
      <w:tr w:rsidR="0096353B" w:rsidRPr="00E7080A" w14:paraId="0DE35C91" w14:textId="77777777" w:rsidTr="006E762F">
        <w:trPr>
          <w:jc w:val="center"/>
        </w:trPr>
        <w:tc>
          <w:tcPr>
            <w:tcW w:w="10301" w:type="dxa"/>
            <w:gridSpan w:val="2"/>
            <w:tcBorders>
              <w:bottom w:val="single" w:sz="4" w:space="0" w:color="auto"/>
            </w:tcBorders>
          </w:tcPr>
          <w:p w14:paraId="0D83A1D0" w14:textId="709292CC" w:rsidR="0096353B" w:rsidRPr="00E7080A" w:rsidRDefault="007F1CA6"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Historial de consumos</w:t>
            </w:r>
          </w:p>
        </w:tc>
      </w:tr>
      <w:tr w:rsidR="0096353B" w:rsidRPr="00E7080A" w14:paraId="79AE17F5" w14:textId="77777777" w:rsidTr="006E762F">
        <w:trPr>
          <w:trHeight w:val="315"/>
          <w:jc w:val="center"/>
        </w:trPr>
        <w:tc>
          <w:tcPr>
            <w:tcW w:w="10301" w:type="dxa"/>
            <w:gridSpan w:val="2"/>
            <w:tcBorders>
              <w:bottom w:val="single" w:sz="4" w:space="0" w:color="auto"/>
            </w:tcBorders>
            <w:shd w:val="clear" w:color="auto" w:fill="666699"/>
            <w:vAlign w:val="center"/>
          </w:tcPr>
          <w:p w14:paraId="6662DC66" w14:textId="77777777" w:rsidR="0096353B" w:rsidRPr="00E7080A" w:rsidRDefault="0096353B"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Resultados</w:t>
            </w:r>
          </w:p>
        </w:tc>
      </w:tr>
      <w:tr w:rsidR="0096353B" w:rsidRPr="00E7080A" w14:paraId="15A05C86" w14:textId="77777777" w:rsidTr="006E762F">
        <w:trPr>
          <w:jc w:val="center"/>
        </w:trPr>
        <w:tc>
          <w:tcPr>
            <w:tcW w:w="10301" w:type="dxa"/>
            <w:gridSpan w:val="2"/>
          </w:tcPr>
          <w:p w14:paraId="26DA0937" w14:textId="46F1070C" w:rsidR="0096353B" w:rsidRPr="00E7080A" w:rsidRDefault="00833B42"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El resultado es un mensaje que brinda el sistema anunciando la salida de un huésped. </w:t>
            </w:r>
          </w:p>
        </w:tc>
      </w:tr>
    </w:tbl>
    <w:p w14:paraId="27A83F96" w14:textId="77777777" w:rsidR="00833B42" w:rsidRPr="00E7080A" w:rsidRDefault="00833B42" w:rsidP="00833B42">
      <w:pPr>
        <w:pStyle w:val="TituloPrincipla"/>
        <w:jc w:val="left"/>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833B42" w:rsidRPr="00E7080A" w14:paraId="6D2B309A" w14:textId="77777777" w:rsidTr="006E762F">
        <w:trPr>
          <w:jc w:val="center"/>
        </w:trPr>
        <w:tc>
          <w:tcPr>
            <w:tcW w:w="2298" w:type="dxa"/>
            <w:tcBorders>
              <w:bottom w:val="single" w:sz="4" w:space="0" w:color="auto"/>
            </w:tcBorders>
            <w:shd w:val="clear" w:color="auto" w:fill="F3F3F3"/>
            <w:vAlign w:val="center"/>
          </w:tcPr>
          <w:p w14:paraId="7C9C2A5E" w14:textId="77777777" w:rsidR="00833B42" w:rsidRPr="00E7080A" w:rsidRDefault="00833B42"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Nombre</w:t>
            </w:r>
          </w:p>
        </w:tc>
        <w:tc>
          <w:tcPr>
            <w:tcW w:w="8003" w:type="dxa"/>
          </w:tcPr>
          <w:p w14:paraId="0E123FED" w14:textId="4CC9679D" w:rsidR="00833B42" w:rsidRPr="00E7080A" w:rsidRDefault="00833B42"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asignarReserva</w:t>
            </w:r>
          </w:p>
        </w:tc>
      </w:tr>
      <w:tr w:rsidR="00833B42" w:rsidRPr="00E7080A" w14:paraId="3994B416" w14:textId="77777777" w:rsidTr="006E762F">
        <w:trPr>
          <w:jc w:val="center"/>
        </w:trPr>
        <w:tc>
          <w:tcPr>
            <w:tcW w:w="2298" w:type="dxa"/>
            <w:tcBorders>
              <w:bottom w:val="single" w:sz="4" w:space="0" w:color="auto"/>
            </w:tcBorders>
            <w:shd w:val="clear" w:color="auto" w:fill="F3F3F3"/>
            <w:vAlign w:val="center"/>
          </w:tcPr>
          <w:p w14:paraId="2CF4650E" w14:textId="77777777" w:rsidR="00833B42" w:rsidRPr="00E7080A" w:rsidRDefault="00833B42"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Resumen</w:t>
            </w:r>
          </w:p>
        </w:tc>
        <w:tc>
          <w:tcPr>
            <w:tcW w:w="8003" w:type="dxa"/>
            <w:tcBorders>
              <w:bottom w:val="single" w:sz="4" w:space="0" w:color="auto"/>
            </w:tcBorders>
          </w:tcPr>
          <w:p w14:paraId="36D58D26" w14:textId="58740CD5" w:rsidR="00833B42" w:rsidRPr="00E7080A" w:rsidRDefault="00833B42"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Los empleados de la recepción deben ser capaces de </w:t>
            </w:r>
            <w:r w:rsidRPr="00E7080A">
              <w:rPr>
                <w:rFonts w:ascii="Times New Roman" w:hAnsi="Times New Roman" w:cs="Times New Roman"/>
                <w:b w:val="0"/>
                <w:sz w:val="24"/>
                <w:szCs w:val="24"/>
              </w:rPr>
              <w:t>hacer las reservas de huéspedes que soliciten un tiempo de estadía en el hotel en una fecha determina</w:t>
            </w:r>
          </w:p>
        </w:tc>
      </w:tr>
      <w:tr w:rsidR="00833B42" w:rsidRPr="00E7080A" w14:paraId="1E225997" w14:textId="77777777" w:rsidTr="006E762F">
        <w:trPr>
          <w:trHeight w:val="315"/>
          <w:jc w:val="center"/>
        </w:trPr>
        <w:tc>
          <w:tcPr>
            <w:tcW w:w="10301" w:type="dxa"/>
            <w:gridSpan w:val="2"/>
            <w:tcBorders>
              <w:bottom w:val="single" w:sz="4" w:space="0" w:color="auto"/>
            </w:tcBorders>
            <w:shd w:val="clear" w:color="auto" w:fill="666699"/>
            <w:vAlign w:val="center"/>
          </w:tcPr>
          <w:p w14:paraId="18CD7C32" w14:textId="77777777" w:rsidR="00833B42" w:rsidRPr="00E7080A" w:rsidRDefault="00833B42"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Entradas</w:t>
            </w:r>
          </w:p>
        </w:tc>
      </w:tr>
      <w:tr w:rsidR="00833B42" w:rsidRPr="00E7080A" w14:paraId="242D4FDC" w14:textId="77777777" w:rsidTr="006E762F">
        <w:trPr>
          <w:jc w:val="center"/>
        </w:trPr>
        <w:tc>
          <w:tcPr>
            <w:tcW w:w="10301" w:type="dxa"/>
            <w:gridSpan w:val="2"/>
            <w:tcBorders>
              <w:bottom w:val="single" w:sz="4" w:space="0" w:color="auto"/>
            </w:tcBorders>
          </w:tcPr>
          <w:p w14:paraId="26D3BE03" w14:textId="79A920D7" w:rsidR="00833B42" w:rsidRPr="00E7080A" w:rsidRDefault="00833B42"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Nombre del huésped</w:t>
            </w:r>
          </w:p>
        </w:tc>
      </w:tr>
      <w:tr w:rsidR="00833B42" w:rsidRPr="00E7080A" w14:paraId="7C53D951" w14:textId="77777777" w:rsidTr="006E762F">
        <w:trPr>
          <w:jc w:val="center"/>
        </w:trPr>
        <w:tc>
          <w:tcPr>
            <w:tcW w:w="10301" w:type="dxa"/>
            <w:gridSpan w:val="2"/>
            <w:tcBorders>
              <w:bottom w:val="single" w:sz="4" w:space="0" w:color="auto"/>
            </w:tcBorders>
          </w:tcPr>
          <w:p w14:paraId="37BD82E8" w14:textId="7011C2EB" w:rsidR="00833B42" w:rsidRPr="00E7080A" w:rsidRDefault="00833B42"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Documento</w:t>
            </w:r>
          </w:p>
        </w:tc>
      </w:tr>
      <w:tr w:rsidR="00833B42" w:rsidRPr="00E7080A" w14:paraId="0F006F32" w14:textId="77777777" w:rsidTr="006E762F">
        <w:trPr>
          <w:jc w:val="center"/>
        </w:trPr>
        <w:tc>
          <w:tcPr>
            <w:tcW w:w="10301" w:type="dxa"/>
            <w:gridSpan w:val="2"/>
            <w:tcBorders>
              <w:bottom w:val="single" w:sz="4" w:space="0" w:color="auto"/>
            </w:tcBorders>
          </w:tcPr>
          <w:p w14:paraId="18BFBE9E" w14:textId="154D6CD6" w:rsidR="00833B42" w:rsidRPr="00E7080A" w:rsidRDefault="00833B42"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Correo electrónico </w:t>
            </w:r>
          </w:p>
        </w:tc>
      </w:tr>
      <w:tr w:rsidR="00833B42" w:rsidRPr="00E7080A" w14:paraId="2A45047C" w14:textId="77777777" w:rsidTr="006E762F">
        <w:trPr>
          <w:jc w:val="center"/>
        </w:trPr>
        <w:tc>
          <w:tcPr>
            <w:tcW w:w="10301" w:type="dxa"/>
            <w:gridSpan w:val="2"/>
            <w:tcBorders>
              <w:bottom w:val="single" w:sz="4" w:space="0" w:color="auto"/>
            </w:tcBorders>
          </w:tcPr>
          <w:p w14:paraId="5AC09C9C" w14:textId="74A4A65F" w:rsidR="00833B42" w:rsidRPr="00E7080A" w:rsidRDefault="00833B42"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lastRenderedPageBreak/>
              <w:t>Numero celular</w:t>
            </w:r>
          </w:p>
        </w:tc>
      </w:tr>
      <w:tr w:rsidR="00833B42" w:rsidRPr="00E7080A" w14:paraId="46D26544" w14:textId="77777777" w:rsidTr="006E762F">
        <w:trPr>
          <w:jc w:val="center"/>
        </w:trPr>
        <w:tc>
          <w:tcPr>
            <w:tcW w:w="10301" w:type="dxa"/>
            <w:gridSpan w:val="2"/>
            <w:tcBorders>
              <w:bottom w:val="single" w:sz="4" w:space="0" w:color="auto"/>
            </w:tcBorders>
          </w:tcPr>
          <w:p w14:paraId="3CDEB4FF" w14:textId="7A328658" w:rsidR="00833B42" w:rsidRPr="00E7080A" w:rsidRDefault="00833B42"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Cantidad de acompañantes</w:t>
            </w:r>
          </w:p>
        </w:tc>
      </w:tr>
      <w:tr w:rsidR="00833B42" w:rsidRPr="00E7080A" w14:paraId="14B5A054" w14:textId="77777777" w:rsidTr="006E762F">
        <w:trPr>
          <w:jc w:val="center"/>
        </w:trPr>
        <w:tc>
          <w:tcPr>
            <w:tcW w:w="10301" w:type="dxa"/>
            <w:gridSpan w:val="2"/>
            <w:tcBorders>
              <w:bottom w:val="single" w:sz="4" w:space="0" w:color="auto"/>
            </w:tcBorders>
          </w:tcPr>
          <w:p w14:paraId="1CD439AF" w14:textId="6CCA2C67" w:rsidR="00833B42" w:rsidRPr="00E7080A" w:rsidRDefault="00833B42"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Datos acompañantes</w:t>
            </w:r>
          </w:p>
        </w:tc>
      </w:tr>
      <w:tr w:rsidR="00833B42" w:rsidRPr="00E7080A" w14:paraId="0FEF6A3A" w14:textId="77777777" w:rsidTr="006E762F">
        <w:trPr>
          <w:trHeight w:val="315"/>
          <w:jc w:val="center"/>
        </w:trPr>
        <w:tc>
          <w:tcPr>
            <w:tcW w:w="10301" w:type="dxa"/>
            <w:gridSpan w:val="2"/>
            <w:tcBorders>
              <w:bottom w:val="single" w:sz="4" w:space="0" w:color="auto"/>
            </w:tcBorders>
            <w:shd w:val="clear" w:color="auto" w:fill="666699"/>
            <w:vAlign w:val="center"/>
          </w:tcPr>
          <w:p w14:paraId="795D6B6F" w14:textId="77777777" w:rsidR="00833B42" w:rsidRPr="00E7080A" w:rsidRDefault="00833B42"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Resultados</w:t>
            </w:r>
          </w:p>
        </w:tc>
      </w:tr>
      <w:tr w:rsidR="00833B42" w:rsidRPr="00E7080A" w14:paraId="7AB046DF" w14:textId="77777777" w:rsidTr="006E762F">
        <w:trPr>
          <w:jc w:val="center"/>
        </w:trPr>
        <w:tc>
          <w:tcPr>
            <w:tcW w:w="10301" w:type="dxa"/>
            <w:gridSpan w:val="2"/>
          </w:tcPr>
          <w:p w14:paraId="6ECAF1EF" w14:textId="2E7EE0AF" w:rsidR="00833B42" w:rsidRPr="00E7080A" w:rsidRDefault="00833B42"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Se asignará la reserva del futuro huésped en el sistema apartando así sus habitaciones para que no sean ocupadas. </w:t>
            </w:r>
          </w:p>
        </w:tc>
      </w:tr>
    </w:tbl>
    <w:p w14:paraId="579BCC53" w14:textId="48EAABCB" w:rsidR="00833B42" w:rsidRPr="00E7080A" w:rsidRDefault="00833B42" w:rsidP="00833B42">
      <w:pPr>
        <w:pStyle w:val="TituloPrincipla"/>
        <w:jc w:val="left"/>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0D0125" w:rsidRPr="00E7080A" w14:paraId="794EC455" w14:textId="77777777" w:rsidTr="006E762F">
        <w:trPr>
          <w:jc w:val="center"/>
        </w:trPr>
        <w:tc>
          <w:tcPr>
            <w:tcW w:w="2298" w:type="dxa"/>
            <w:tcBorders>
              <w:bottom w:val="single" w:sz="4" w:space="0" w:color="auto"/>
            </w:tcBorders>
            <w:shd w:val="clear" w:color="auto" w:fill="F3F3F3"/>
            <w:vAlign w:val="center"/>
          </w:tcPr>
          <w:p w14:paraId="79EF334D" w14:textId="77777777" w:rsidR="000D0125" w:rsidRPr="00E7080A" w:rsidRDefault="000D0125"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Nombre</w:t>
            </w:r>
          </w:p>
        </w:tc>
        <w:tc>
          <w:tcPr>
            <w:tcW w:w="8003" w:type="dxa"/>
          </w:tcPr>
          <w:p w14:paraId="68900CFA" w14:textId="40D47AB2" w:rsidR="000D0125" w:rsidRPr="00E7080A" w:rsidRDefault="000D012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cancelar</w:t>
            </w:r>
            <w:r w:rsidRPr="00E7080A">
              <w:rPr>
                <w:rFonts w:ascii="Times New Roman" w:hAnsi="Times New Roman" w:cs="Times New Roman"/>
                <w:b w:val="0"/>
                <w:sz w:val="24"/>
                <w:szCs w:val="24"/>
              </w:rPr>
              <w:t>Reserva</w:t>
            </w:r>
          </w:p>
        </w:tc>
      </w:tr>
      <w:tr w:rsidR="000D0125" w:rsidRPr="00E7080A" w14:paraId="791E62B7" w14:textId="77777777" w:rsidTr="006E762F">
        <w:trPr>
          <w:jc w:val="center"/>
        </w:trPr>
        <w:tc>
          <w:tcPr>
            <w:tcW w:w="2298" w:type="dxa"/>
            <w:tcBorders>
              <w:bottom w:val="single" w:sz="4" w:space="0" w:color="auto"/>
            </w:tcBorders>
            <w:shd w:val="clear" w:color="auto" w:fill="F3F3F3"/>
            <w:vAlign w:val="center"/>
          </w:tcPr>
          <w:p w14:paraId="5DCEF833" w14:textId="77777777" w:rsidR="000D0125" w:rsidRPr="00E7080A" w:rsidRDefault="000D0125" w:rsidP="006E762F">
            <w:pPr>
              <w:pStyle w:val="TituloPrincipla"/>
              <w:spacing w:after="100"/>
              <w:jc w:val="left"/>
              <w:rPr>
                <w:rFonts w:ascii="Times New Roman" w:hAnsi="Times New Roman" w:cs="Times New Roman"/>
                <w:sz w:val="24"/>
                <w:szCs w:val="24"/>
              </w:rPr>
            </w:pPr>
            <w:r w:rsidRPr="00E7080A">
              <w:rPr>
                <w:rFonts w:ascii="Times New Roman" w:hAnsi="Times New Roman" w:cs="Times New Roman"/>
                <w:sz w:val="24"/>
                <w:szCs w:val="24"/>
              </w:rPr>
              <w:t>Resumen</w:t>
            </w:r>
          </w:p>
        </w:tc>
        <w:tc>
          <w:tcPr>
            <w:tcW w:w="8003" w:type="dxa"/>
            <w:tcBorders>
              <w:bottom w:val="single" w:sz="4" w:space="0" w:color="auto"/>
            </w:tcBorders>
          </w:tcPr>
          <w:p w14:paraId="6814982A" w14:textId="1E8690C3" w:rsidR="000D0125" w:rsidRPr="00E7080A" w:rsidRDefault="000D012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Los huéspedes pueden realizar el proceso de cancelación de una reserva si ya no desean tomar la estadía en el hotel, sin embrago esta no debe ser a menos de 48 horas del inicio de la reserva. </w:t>
            </w:r>
          </w:p>
        </w:tc>
      </w:tr>
      <w:tr w:rsidR="000D0125" w:rsidRPr="00E7080A" w14:paraId="1AAF2061" w14:textId="77777777" w:rsidTr="006E762F">
        <w:trPr>
          <w:trHeight w:val="315"/>
          <w:jc w:val="center"/>
        </w:trPr>
        <w:tc>
          <w:tcPr>
            <w:tcW w:w="10301" w:type="dxa"/>
            <w:gridSpan w:val="2"/>
            <w:tcBorders>
              <w:bottom w:val="single" w:sz="4" w:space="0" w:color="auto"/>
            </w:tcBorders>
            <w:shd w:val="clear" w:color="auto" w:fill="666699"/>
            <w:vAlign w:val="center"/>
          </w:tcPr>
          <w:p w14:paraId="1DBDF00F" w14:textId="77777777" w:rsidR="000D0125" w:rsidRPr="00E7080A" w:rsidRDefault="000D0125"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Entradas</w:t>
            </w:r>
          </w:p>
        </w:tc>
      </w:tr>
      <w:tr w:rsidR="000D0125" w:rsidRPr="00E7080A" w14:paraId="2098E1AD" w14:textId="77777777" w:rsidTr="006E762F">
        <w:trPr>
          <w:jc w:val="center"/>
        </w:trPr>
        <w:tc>
          <w:tcPr>
            <w:tcW w:w="10301" w:type="dxa"/>
            <w:gridSpan w:val="2"/>
            <w:tcBorders>
              <w:bottom w:val="single" w:sz="4" w:space="0" w:color="auto"/>
            </w:tcBorders>
          </w:tcPr>
          <w:p w14:paraId="4B79F42B" w14:textId="3C342492" w:rsidR="000D0125" w:rsidRPr="00E7080A" w:rsidRDefault="000D012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Reserva</w:t>
            </w:r>
          </w:p>
        </w:tc>
      </w:tr>
      <w:tr w:rsidR="000D0125" w:rsidRPr="00E7080A" w14:paraId="13DF94E6" w14:textId="77777777" w:rsidTr="006E762F">
        <w:trPr>
          <w:trHeight w:val="315"/>
          <w:jc w:val="center"/>
        </w:trPr>
        <w:tc>
          <w:tcPr>
            <w:tcW w:w="10301" w:type="dxa"/>
            <w:gridSpan w:val="2"/>
            <w:tcBorders>
              <w:bottom w:val="single" w:sz="4" w:space="0" w:color="auto"/>
            </w:tcBorders>
            <w:shd w:val="clear" w:color="auto" w:fill="666699"/>
            <w:vAlign w:val="center"/>
          </w:tcPr>
          <w:p w14:paraId="40443630" w14:textId="77777777" w:rsidR="000D0125" w:rsidRPr="00E7080A" w:rsidRDefault="000D0125" w:rsidP="006E762F">
            <w:pPr>
              <w:pStyle w:val="TituloPrincipla"/>
              <w:spacing w:after="100"/>
              <w:jc w:val="left"/>
              <w:rPr>
                <w:rFonts w:ascii="Times New Roman" w:hAnsi="Times New Roman" w:cs="Times New Roman"/>
                <w:color w:val="DDDDDD"/>
                <w:sz w:val="24"/>
                <w:szCs w:val="24"/>
              </w:rPr>
            </w:pPr>
            <w:r w:rsidRPr="00E7080A">
              <w:rPr>
                <w:rFonts w:ascii="Times New Roman" w:hAnsi="Times New Roman" w:cs="Times New Roman"/>
                <w:color w:val="DDDDDD"/>
                <w:sz w:val="24"/>
                <w:szCs w:val="24"/>
              </w:rPr>
              <w:t>Resultados</w:t>
            </w:r>
          </w:p>
        </w:tc>
      </w:tr>
      <w:tr w:rsidR="000D0125" w:rsidRPr="00E7080A" w14:paraId="14925E5D" w14:textId="77777777" w:rsidTr="006E762F">
        <w:trPr>
          <w:jc w:val="center"/>
        </w:trPr>
        <w:tc>
          <w:tcPr>
            <w:tcW w:w="10301" w:type="dxa"/>
            <w:gridSpan w:val="2"/>
          </w:tcPr>
          <w:p w14:paraId="035FFDA5" w14:textId="1B0F1E03" w:rsidR="000D0125" w:rsidRPr="00E7080A" w:rsidRDefault="000D0125" w:rsidP="006E762F">
            <w:pPr>
              <w:pStyle w:val="TituloPrincipla"/>
              <w:spacing w:after="100"/>
              <w:jc w:val="left"/>
              <w:rPr>
                <w:rFonts w:ascii="Times New Roman" w:hAnsi="Times New Roman" w:cs="Times New Roman"/>
                <w:b w:val="0"/>
                <w:sz w:val="24"/>
                <w:szCs w:val="24"/>
              </w:rPr>
            </w:pPr>
            <w:r w:rsidRPr="00E7080A">
              <w:rPr>
                <w:rFonts w:ascii="Times New Roman" w:hAnsi="Times New Roman" w:cs="Times New Roman"/>
                <w:b w:val="0"/>
                <w:sz w:val="24"/>
                <w:szCs w:val="24"/>
              </w:rPr>
              <w:t xml:space="preserve">Se </w:t>
            </w:r>
            <w:r w:rsidR="00FE38F2" w:rsidRPr="00E7080A">
              <w:rPr>
                <w:rFonts w:ascii="Times New Roman" w:hAnsi="Times New Roman" w:cs="Times New Roman"/>
                <w:b w:val="0"/>
                <w:sz w:val="24"/>
                <w:szCs w:val="24"/>
              </w:rPr>
              <w:t>cancelará</w:t>
            </w:r>
            <w:r w:rsidRPr="00E7080A">
              <w:rPr>
                <w:rFonts w:ascii="Times New Roman" w:hAnsi="Times New Roman" w:cs="Times New Roman"/>
                <w:b w:val="0"/>
                <w:sz w:val="24"/>
                <w:szCs w:val="24"/>
              </w:rPr>
              <w:t xml:space="preserve"> la reserva del futuro huésped en el sistema </w:t>
            </w:r>
            <w:r w:rsidRPr="00E7080A">
              <w:rPr>
                <w:rFonts w:ascii="Times New Roman" w:hAnsi="Times New Roman" w:cs="Times New Roman"/>
                <w:b w:val="0"/>
                <w:sz w:val="24"/>
                <w:szCs w:val="24"/>
              </w:rPr>
              <w:t>para</w:t>
            </w:r>
            <w:r w:rsidRPr="00E7080A">
              <w:rPr>
                <w:rFonts w:ascii="Times New Roman" w:hAnsi="Times New Roman" w:cs="Times New Roman"/>
                <w:b w:val="0"/>
                <w:sz w:val="24"/>
                <w:szCs w:val="24"/>
              </w:rPr>
              <w:t xml:space="preserve"> así </w:t>
            </w:r>
            <w:r w:rsidRPr="00E7080A">
              <w:rPr>
                <w:rFonts w:ascii="Times New Roman" w:hAnsi="Times New Roman" w:cs="Times New Roman"/>
                <w:b w:val="0"/>
                <w:sz w:val="24"/>
                <w:szCs w:val="24"/>
              </w:rPr>
              <w:t xml:space="preserve">que </w:t>
            </w:r>
            <w:r w:rsidRPr="00E7080A">
              <w:rPr>
                <w:rFonts w:ascii="Times New Roman" w:hAnsi="Times New Roman" w:cs="Times New Roman"/>
                <w:b w:val="0"/>
                <w:sz w:val="24"/>
                <w:szCs w:val="24"/>
              </w:rPr>
              <w:t xml:space="preserve">sus habitaciones </w:t>
            </w:r>
            <w:r w:rsidRPr="00E7080A">
              <w:rPr>
                <w:rFonts w:ascii="Times New Roman" w:hAnsi="Times New Roman" w:cs="Times New Roman"/>
                <w:b w:val="0"/>
                <w:sz w:val="24"/>
                <w:szCs w:val="24"/>
              </w:rPr>
              <w:t xml:space="preserve">queden libres para nuevos </w:t>
            </w:r>
            <w:r w:rsidR="00FE38F2" w:rsidRPr="00E7080A">
              <w:rPr>
                <w:rFonts w:ascii="Times New Roman" w:hAnsi="Times New Roman" w:cs="Times New Roman"/>
                <w:b w:val="0"/>
                <w:sz w:val="24"/>
                <w:szCs w:val="24"/>
              </w:rPr>
              <w:t>huéspedes</w:t>
            </w:r>
          </w:p>
        </w:tc>
      </w:tr>
    </w:tbl>
    <w:p w14:paraId="6DCD597E" w14:textId="2DFF1F99" w:rsidR="000D0125" w:rsidRPr="00E7080A" w:rsidRDefault="000D0125" w:rsidP="00833B42">
      <w:pPr>
        <w:pStyle w:val="TituloPrincipla"/>
        <w:jc w:val="left"/>
        <w:rPr>
          <w:rFonts w:ascii="Times New Roman" w:hAnsi="Times New Roman" w:cs="Times New Roman"/>
          <w:sz w:val="24"/>
          <w:szCs w:val="24"/>
        </w:rPr>
      </w:pPr>
    </w:p>
    <w:p w14:paraId="2F6C0780" w14:textId="77777777" w:rsidR="00FE38F2" w:rsidRPr="00E7080A" w:rsidRDefault="00FE38F2" w:rsidP="00833B42">
      <w:pPr>
        <w:pStyle w:val="TituloPrincipla"/>
        <w:jc w:val="left"/>
        <w:rPr>
          <w:rFonts w:ascii="Times New Roman" w:hAnsi="Times New Roman" w:cs="Times New Roman"/>
          <w:sz w:val="24"/>
          <w:szCs w:val="24"/>
        </w:rPr>
      </w:pPr>
    </w:p>
    <w:p w14:paraId="5D5494ED" w14:textId="2541B580" w:rsidR="004D192A" w:rsidRPr="00E7080A" w:rsidRDefault="004D192A" w:rsidP="004D192A">
      <w:pPr>
        <w:pStyle w:val="Ttulo1"/>
        <w:rPr>
          <w:rFonts w:ascii="Times New Roman" w:hAnsi="Times New Roman" w:cs="Times New Roman"/>
          <w:sz w:val="32"/>
          <w:szCs w:val="32"/>
        </w:rPr>
      </w:pPr>
      <w:r w:rsidRPr="00E7080A">
        <w:rPr>
          <w:rFonts w:ascii="Times New Roman" w:hAnsi="Times New Roman" w:cs="Times New Roman"/>
          <w:sz w:val="32"/>
          <w:szCs w:val="32"/>
        </w:rPr>
        <w:t>Historia de Usuarios</w:t>
      </w:r>
    </w:p>
    <w:tbl>
      <w:tblPr>
        <w:tblStyle w:val="Tablaconcuadrcula"/>
        <w:tblW w:w="0" w:type="auto"/>
        <w:tblLook w:val="04A0" w:firstRow="1" w:lastRow="0" w:firstColumn="1" w:lastColumn="0" w:noHBand="0" w:noVBand="1"/>
      </w:tblPr>
      <w:tblGrid>
        <w:gridCol w:w="9964"/>
      </w:tblGrid>
      <w:tr w:rsidR="004D192A" w:rsidRPr="00E7080A" w14:paraId="2D8F9FEB" w14:textId="77777777" w:rsidTr="004D192A">
        <w:tc>
          <w:tcPr>
            <w:tcW w:w="9964" w:type="dxa"/>
          </w:tcPr>
          <w:p w14:paraId="4AC2C86B" w14:textId="013B5B78" w:rsidR="004D192A" w:rsidRPr="00E7080A" w:rsidRDefault="008B6693" w:rsidP="002C152E">
            <w:pPr>
              <w:pStyle w:val="TituloPrincipla"/>
              <w:jc w:val="left"/>
              <w:rPr>
                <w:rFonts w:ascii="Times New Roman" w:hAnsi="Times New Roman" w:cs="Times New Roman"/>
                <w:sz w:val="24"/>
                <w:szCs w:val="24"/>
              </w:rPr>
            </w:pPr>
            <w:r w:rsidRPr="00E7080A">
              <w:rPr>
                <w:rFonts w:ascii="Times New Roman" w:hAnsi="Times New Roman" w:cs="Times New Roman"/>
                <w:sz w:val="24"/>
                <w:szCs w:val="24"/>
              </w:rPr>
              <w:t>Dar información de habitación</w:t>
            </w:r>
          </w:p>
        </w:tc>
      </w:tr>
      <w:tr w:rsidR="004D192A" w:rsidRPr="00E7080A" w14:paraId="0891E2D5" w14:textId="77777777" w:rsidTr="004D192A">
        <w:tc>
          <w:tcPr>
            <w:tcW w:w="9964" w:type="dxa"/>
          </w:tcPr>
          <w:p w14:paraId="79F6B530" w14:textId="05A2B48B" w:rsidR="004D192A" w:rsidRPr="00E7080A" w:rsidRDefault="008B6693" w:rsidP="002C152E">
            <w:pPr>
              <w:pStyle w:val="TituloPrincipla"/>
              <w:jc w:val="left"/>
              <w:rPr>
                <w:rFonts w:ascii="Times New Roman" w:hAnsi="Times New Roman" w:cs="Times New Roman"/>
                <w:b w:val="0"/>
                <w:bCs/>
                <w:sz w:val="24"/>
                <w:szCs w:val="24"/>
              </w:rPr>
            </w:pPr>
            <w:r w:rsidRPr="00E7080A">
              <w:rPr>
                <w:rFonts w:ascii="Times New Roman" w:hAnsi="Times New Roman" w:cs="Times New Roman"/>
                <w:b w:val="0"/>
                <w:bCs/>
                <w:sz w:val="24"/>
                <w:szCs w:val="24"/>
              </w:rPr>
              <w:t xml:space="preserve">Como empleado de recepción, me gustaría que, para la búsqueda de habitación de un nuevo huésped, las habitaciones ya estén separadas en reservadas, ocupadas y libres, para así hacer mas eficiente el ingreso de un nuevo huésped el cual no tenga reservación o incluso de aquellos futuros huéspedes que deseen hacer una reserva. </w:t>
            </w:r>
          </w:p>
        </w:tc>
      </w:tr>
    </w:tbl>
    <w:p w14:paraId="3C785CBE" w14:textId="4DF4F9D6" w:rsidR="002C152E" w:rsidRPr="00E7080A" w:rsidRDefault="002C152E" w:rsidP="002C152E">
      <w:pPr>
        <w:pStyle w:val="TituloPrincipla"/>
        <w:jc w:val="lef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964"/>
      </w:tblGrid>
      <w:tr w:rsidR="008B6693" w:rsidRPr="00E7080A" w14:paraId="7ADA00F2" w14:textId="77777777" w:rsidTr="008B6693">
        <w:tc>
          <w:tcPr>
            <w:tcW w:w="9964" w:type="dxa"/>
          </w:tcPr>
          <w:p w14:paraId="500F6D1E" w14:textId="48A168B9" w:rsidR="008B6693" w:rsidRPr="00E7080A" w:rsidRDefault="008B6693" w:rsidP="002C152E">
            <w:pPr>
              <w:pStyle w:val="TituloPrincipla"/>
              <w:jc w:val="left"/>
              <w:rPr>
                <w:rFonts w:ascii="Times New Roman" w:hAnsi="Times New Roman" w:cs="Times New Roman"/>
                <w:sz w:val="24"/>
                <w:szCs w:val="24"/>
              </w:rPr>
            </w:pPr>
            <w:r w:rsidRPr="00E7080A">
              <w:rPr>
                <w:rFonts w:ascii="Times New Roman" w:hAnsi="Times New Roman" w:cs="Times New Roman"/>
                <w:sz w:val="24"/>
                <w:szCs w:val="24"/>
              </w:rPr>
              <w:t>Dar servicios consumidos</w:t>
            </w:r>
          </w:p>
        </w:tc>
      </w:tr>
      <w:tr w:rsidR="008B6693" w:rsidRPr="00E7080A" w14:paraId="3144DB26" w14:textId="77777777" w:rsidTr="008B6693">
        <w:tc>
          <w:tcPr>
            <w:tcW w:w="9964" w:type="dxa"/>
          </w:tcPr>
          <w:p w14:paraId="18633715" w14:textId="59AC59FF" w:rsidR="008B6693" w:rsidRPr="00E7080A" w:rsidRDefault="007F1CA6" w:rsidP="002C152E">
            <w:pPr>
              <w:pStyle w:val="TituloPrincipla"/>
              <w:jc w:val="left"/>
              <w:rPr>
                <w:rFonts w:ascii="Times New Roman" w:hAnsi="Times New Roman" w:cs="Times New Roman"/>
                <w:b w:val="0"/>
                <w:bCs/>
                <w:sz w:val="24"/>
                <w:szCs w:val="24"/>
              </w:rPr>
            </w:pPr>
            <w:r w:rsidRPr="00E7080A">
              <w:rPr>
                <w:rFonts w:ascii="Times New Roman" w:hAnsi="Times New Roman" w:cs="Times New Roman"/>
                <w:b w:val="0"/>
                <w:bCs/>
                <w:sz w:val="24"/>
                <w:szCs w:val="24"/>
              </w:rPr>
              <w:lastRenderedPageBreak/>
              <w:t xml:space="preserve">Como huésped, el que me hagan conocer acerca de los servicios a los que estoy accediendo y estoy consumiendo me da la tranquilidad de poder llevar las cuentas de mi presupuesto pensado para la estadía durante el hotel. </w:t>
            </w:r>
          </w:p>
        </w:tc>
      </w:tr>
    </w:tbl>
    <w:p w14:paraId="4890B326" w14:textId="77777777" w:rsidR="007F1CA6" w:rsidRPr="00E7080A" w:rsidRDefault="007F1CA6" w:rsidP="007F1CA6">
      <w:pPr>
        <w:pStyle w:val="TituloPrincipla"/>
        <w:jc w:val="lef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964"/>
      </w:tblGrid>
      <w:tr w:rsidR="007F1CA6" w:rsidRPr="00E7080A" w14:paraId="0D7E07A6" w14:textId="77777777" w:rsidTr="006E762F">
        <w:tc>
          <w:tcPr>
            <w:tcW w:w="9964" w:type="dxa"/>
          </w:tcPr>
          <w:p w14:paraId="72359ABC" w14:textId="195028D5" w:rsidR="007F1CA6" w:rsidRPr="00E7080A" w:rsidRDefault="007F1CA6" w:rsidP="006E762F">
            <w:pPr>
              <w:pStyle w:val="TituloPrincipla"/>
              <w:jc w:val="left"/>
              <w:rPr>
                <w:rFonts w:ascii="Times New Roman" w:hAnsi="Times New Roman" w:cs="Times New Roman"/>
                <w:sz w:val="24"/>
                <w:szCs w:val="24"/>
              </w:rPr>
            </w:pPr>
            <w:r w:rsidRPr="00E7080A">
              <w:rPr>
                <w:rFonts w:ascii="Times New Roman" w:hAnsi="Times New Roman" w:cs="Times New Roman"/>
                <w:sz w:val="24"/>
                <w:szCs w:val="24"/>
              </w:rPr>
              <w:t>Generar facturas</w:t>
            </w:r>
          </w:p>
        </w:tc>
      </w:tr>
      <w:tr w:rsidR="007F1CA6" w:rsidRPr="00E7080A" w14:paraId="6A009676" w14:textId="77777777" w:rsidTr="006E762F">
        <w:tc>
          <w:tcPr>
            <w:tcW w:w="9964" w:type="dxa"/>
          </w:tcPr>
          <w:p w14:paraId="36F82DC4" w14:textId="60C246FB" w:rsidR="007F1CA6" w:rsidRPr="00E7080A" w:rsidRDefault="007F1CA6" w:rsidP="006E762F">
            <w:pPr>
              <w:pStyle w:val="TituloPrincipla"/>
              <w:jc w:val="left"/>
              <w:rPr>
                <w:rFonts w:ascii="Times New Roman" w:hAnsi="Times New Roman" w:cs="Times New Roman"/>
                <w:b w:val="0"/>
                <w:bCs/>
                <w:sz w:val="24"/>
                <w:szCs w:val="24"/>
              </w:rPr>
            </w:pPr>
            <w:r w:rsidRPr="00E7080A">
              <w:rPr>
                <w:rFonts w:ascii="Times New Roman" w:hAnsi="Times New Roman" w:cs="Times New Roman"/>
                <w:b w:val="0"/>
                <w:bCs/>
                <w:sz w:val="24"/>
                <w:szCs w:val="24"/>
              </w:rPr>
              <w:t xml:space="preserve">Como huésped, </w:t>
            </w:r>
            <w:r w:rsidRPr="00E7080A">
              <w:rPr>
                <w:rFonts w:ascii="Times New Roman" w:hAnsi="Times New Roman" w:cs="Times New Roman"/>
                <w:b w:val="0"/>
                <w:bCs/>
                <w:sz w:val="24"/>
                <w:szCs w:val="24"/>
              </w:rPr>
              <w:t xml:space="preserve">me gusta que la generación de las facturas dependa de uno y no de los servicios del hotel, así puedo disfrutar de mi estadía sin tener que estar al tanto en todo momento de cuando me toca pagar o cuando el hotel me cobrara, sino uno decide si le generan la factura de acuerdo con el servicio tomado o lo cargan a la habitación para ser pagada al final de la estadía. </w:t>
            </w:r>
          </w:p>
        </w:tc>
      </w:tr>
    </w:tbl>
    <w:p w14:paraId="1829E4E0" w14:textId="77777777" w:rsidR="007F1CA6" w:rsidRPr="00E7080A" w:rsidRDefault="007F1CA6" w:rsidP="007F1CA6">
      <w:pPr>
        <w:pStyle w:val="TituloPrincipla"/>
        <w:jc w:val="lef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964"/>
      </w:tblGrid>
      <w:tr w:rsidR="007F1CA6" w:rsidRPr="00E7080A" w14:paraId="5DBBF8CD" w14:textId="77777777" w:rsidTr="006E762F">
        <w:tc>
          <w:tcPr>
            <w:tcW w:w="9964" w:type="dxa"/>
          </w:tcPr>
          <w:p w14:paraId="1A3E291D" w14:textId="7E2A8C97" w:rsidR="007F1CA6" w:rsidRPr="00E7080A" w:rsidRDefault="007F1CA6" w:rsidP="006E762F">
            <w:pPr>
              <w:pStyle w:val="TituloPrincipla"/>
              <w:jc w:val="left"/>
              <w:rPr>
                <w:rFonts w:ascii="Times New Roman" w:hAnsi="Times New Roman" w:cs="Times New Roman"/>
                <w:sz w:val="24"/>
                <w:szCs w:val="24"/>
              </w:rPr>
            </w:pPr>
            <w:r w:rsidRPr="00E7080A">
              <w:rPr>
                <w:rFonts w:ascii="Times New Roman" w:hAnsi="Times New Roman" w:cs="Times New Roman"/>
                <w:sz w:val="24"/>
                <w:szCs w:val="24"/>
              </w:rPr>
              <w:t>Registro de salida</w:t>
            </w:r>
          </w:p>
        </w:tc>
      </w:tr>
      <w:tr w:rsidR="007F1CA6" w:rsidRPr="00E7080A" w14:paraId="5C2C03DB" w14:textId="77777777" w:rsidTr="006E762F">
        <w:tc>
          <w:tcPr>
            <w:tcW w:w="9964" w:type="dxa"/>
          </w:tcPr>
          <w:p w14:paraId="0F44C451" w14:textId="3BFF7750" w:rsidR="007F1CA6" w:rsidRPr="00E7080A" w:rsidRDefault="007F1CA6" w:rsidP="006E762F">
            <w:pPr>
              <w:pStyle w:val="TituloPrincipla"/>
              <w:jc w:val="left"/>
              <w:rPr>
                <w:rFonts w:ascii="Times New Roman" w:hAnsi="Times New Roman" w:cs="Times New Roman"/>
                <w:b w:val="0"/>
                <w:bCs/>
                <w:sz w:val="24"/>
                <w:szCs w:val="24"/>
              </w:rPr>
            </w:pPr>
            <w:r w:rsidRPr="00E7080A">
              <w:rPr>
                <w:rFonts w:ascii="Times New Roman" w:hAnsi="Times New Roman" w:cs="Times New Roman"/>
                <w:b w:val="0"/>
                <w:bCs/>
                <w:sz w:val="24"/>
                <w:szCs w:val="24"/>
              </w:rPr>
              <w:t xml:space="preserve">Como empleado de la recepción, estoy en constante movimiento con las entradas y salidas de los huéspedes, por lo que, hacer el proceso de salida normalmente es demorado, ya que se deben verificar los consumos y demás cuestiones, por ello el hecho de concentrar los consumos acelera el registro de salida de un huésped sin dejar de lado las formalidades y clase que el hotel debe reflejar.  </w:t>
            </w:r>
          </w:p>
        </w:tc>
      </w:tr>
    </w:tbl>
    <w:p w14:paraId="4A216032" w14:textId="77777777" w:rsidR="008B6693" w:rsidRPr="00E7080A" w:rsidRDefault="008B6693" w:rsidP="002C152E">
      <w:pPr>
        <w:pStyle w:val="TituloPrincipla"/>
        <w:jc w:val="left"/>
        <w:rPr>
          <w:rFonts w:ascii="Times New Roman" w:hAnsi="Times New Roman" w:cs="Times New Roman"/>
          <w:sz w:val="24"/>
          <w:szCs w:val="24"/>
        </w:rPr>
      </w:pPr>
    </w:p>
    <w:p w14:paraId="42169232" w14:textId="77777777" w:rsidR="007F1CA6" w:rsidRPr="00E7080A" w:rsidRDefault="007F1CA6" w:rsidP="007F1CA6">
      <w:pPr>
        <w:pStyle w:val="TituloPrincipla"/>
        <w:jc w:val="lef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964"/>
      </w:tblGrid>
      <w:tr w:rsidR="007F1CA6" w:rsidRPr="00E7080A" w14:paraId="738A8072" w14:textId="77777777" w:rsidTr="006E762F">
        <w:tc>
          <w:tcPr>
            <w:tcW w:w="9964" w:type="dxa"/>
          </w:tcPr>
          <w:p w14:paraId="76F36C31" w14:textId="06688DA3" w:rsidR="007F1CA6" w:rsidRPr="00E7080A" w:rsidRDefault="007F1CA6" w:rsidP="006E762F">
            <w:pPr>
              <w:pStyle w:val="TituloPrincipla"/>
              <w:jc w:val="left"/>
              <w:rPr>
                <w:rFonts w:ascii="Times New Roman" w:hAnsi="Times New Roman" w:cs="Times New Roman"/>
                <w:sz w:val="24"/>
                <w:szCs w:val="24"/>
              </w:rPr>
            </w:pPr>
            <w:r w:rsidRPr="00E7080A">
              <w:rPr>
                <w:rFonts w:ascii="Times New Roman" w:hAnsi="Times New Roman" w:cs="Times New Roman"/>
                <w:sz w:val="24"/>
                <w:szCs w:val="24"/>
              </w:rPr>
              <w:t xml:space="preserve">Asignar reserva </w:t>
            </w:r>
          </w:p>
        </w:tc>
      </w:tr>
      <w:tr w:rsidR="007F1CA6" w:rsidRPr="00E7080A" w14:paraId="60E24903" w14:textId="77777777" w:rsidTr="006E762F">
        <w:tc>
          <w:tcPr>
            <w:tcW w:w="9964" w:type="dxa"/>
          </w:tcPr>
          <w:p w14:paraId="236E7DF1" w14:textId="2D268F04" w:rsidR="007F1CA6" w:rsidRPr="00E7080A" w:rsidRDefault="007F1CA6" w:rsidP="006E762F">
            <w:pPr>
              <w:pStyle w:val="TituloPrincipla"/>
              <w:jc w:val="left"/>
              <w:rPr>
                <w:rFonts w:ascii="Times New Roman" w:hAnsi="Times New Roman" w:cs="Times New Roman"/>
                <w:b w:val="0"/>
                <w:bCs/>
                <w:sz w:val="24"/>
                <w:szCs w:val="24"/>
              </w:rPr>
            </w:pPr>
            <w:r w:rsidRPr="00E7080A">
              <w:rPr>
                <w:rFonts w:ascii="Times New Roman" w:hAnsi="Times New Roman" w:cs="Times New Roman"/>
                <w:b w:val="0"/>
                <w:bCs/>
                <w:sz w:val="24"/>
                <w:szCs w:val="24"/>
              </w:rPr>
              <w:t xml:space="preserve">Como huésped, </w:t>
            </w:r>
            <w:r w:rsidRPr="00E7080A">
              <w:rPr>
                <w:rFonts w:ascii="Times New Roman" w:hAnsi="Times New Roman" w:cs="Times New Roman"/>
                <w:b w:val="0"/>
                <w:bCs/>
                <w:sz w:val="24"/>
                <w:szCs w:val="24"/>
              </w:rPr>
              <w:t xml:space="preserve">el proceso de reservas es complicado y demorado, por lo que, espero que el sistema agilice este sistema de reservas </w:t>
            </w:r>
            <w:r w:rsidR="00D60637" w:rsidRPr="00E7080A">
              <w:rPr>
                <w:rFonts w:ascii="Times New Roman" w:hAnsi="Times New Roman" w:cs="Times New Roman"/>
                <w:b w:val="0"/>
                <w:bCs/>
                <w:sz w:val="24"/>
                <w:szCs w:val="24"/>
              </w:rPr>
              <w:t xml:space="preserve">y nos presente si hay disponibilidad en el hotel para así ver si hacer una reservación es una buena idea para concretar una posible estadía en el hotel. </w:t>
            </w:r>
          </w:p>
        </w:tc>
      </w:tr>
    </w:tbl>
    <w:p w14:paraId="3B4944F3" w14:textId="77777777" w:rsidR="00D60637" w:rsidRPr="00E7080A" w:rsidRDefault="00D60637" w:rsidP="00D60637">
      <w:pPr>
        <w:pStyle w:val="TituloPrincipla"/>
        <w:jc w:val="lef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964"/>
      </w:tblGrid>
      <w:tr w:rsidR="00D60637" w:rsidRPr="00E7080A" w14:paraId="2B8A2B6B" w14:textId="77777777" w:rsidTr="006E762F">
        <w:tc>
          <w:tcPr>
            <w:tcW w:w="9964" w:type="dxa"/>
          </w:tcPr>
          <w:p w14:paraId="04E6F679" w14:textId="4280EF35" w:rsidR="00D60637" w:rsidRPr="00E7080A" w:rsidRDefault="00D60637" w:rsidP="006E762F">
            <w:pPr>
              <w:pStyle w:val="TituloPrincipla"/>
              <w:jc w:val="left"/>
              <w:rPr>
                <w:rFonts w:ascii="Times New Roman" w:hAnsi="Times New Roman" w:cs="Times New Roman"/>
                <w:sz w:val="24"/>
                <w:szCs w:val="24"/>
              </w:rPr>
            </w:pPr>
            <w:r w:rsidRPr="00E7080A">
              <w:rPr>
                <w:rFonts w:ascii="Times New Roman" w:hAnsi="Times New Roman" w:cs="Times New Roman"/>
                <w:sz w:val="24"/>
                <w:szCs w:val="24"/>
              </w:rPr>
              <w:t xml:space="preserve">Asignar reserva </w:t>
            </w:r>
          </w:p>
        </w:tc>
      </w:tr>
      <w:tr w:rsidR="00D60637" w:rsidRPr="00E7080A" w14:paraId="00B29FBB" w14:textId="77777777" w:rsidTr="006E762F">
        <w:tc>
          <w:tcPr>
            <w:tcW w:w="9964" w:type="dxa"/>
          </w:tcPr>
          <w:p w14:paraId="6EB068D5" w14:textId="7A1E3118" w:rsidR="00D60637" w:rsidRPr="00E7080A" w:rsidRDefault="00D60637" w:rsidP="006E762F">
            <w:pPr>
              <w:pStyle w:val="TituloPrincipla"/>
              <w:jc w:val="left"/>
              <w:rPr>
                <w:rFonts w:ascii="Times New Roman" w:hAnsi="Times New Roman" w:cs="Times New Roman"/>
                <w:b w:val="0"/>
                <w:bCs/>
                <w:sz w:val="24"/>
                <w:szCs w:val="24"/>
              </w:rPr>
            </w:pPr>
            <w:r w:rsidRPr="00E7080A">
              <w:rPr>
                <w:rFonts w:ascii="Times New Roman" w:hAnsi="Times New Roman" w:cs="Times New Roman"/>
                <w:b w:val="0"/>
                <w:bCs/>
                <w:sz w:val="24"/>
                <w:szCs w:val="24"/>
              </w:rPr>
              <w:t xml:space="preserve">Como </w:t>
            </w:r>
            <w:r w:rsidRPr="00E7080A">
              <w:rPr>
                <w:rFonts w:ascii="Times New Roman" w:hAnsi="Times New Roman" w:cs="Times New Roman"/>
                <w:b w:val="0"/>
                <w:bCs/>
                <w:sz w:val="24"/>
                <w:szCs w:val="24"/>
              </w:rPr>
              <w:t xml:space="preserve">empleado de recepción, el tener el inventario de habitaciones actualizado es de suma importancia ya que es gracias a esto que podemos agilizar los procesos de reserva y que cada ves mas huéspedes accedan a los servicios del hotel de manera amena y fácil. Por ende, al asignar una </w:t>
            </w:r>
            <w:r w:rsidRPr="00E7080A">
              <w:rPr>
                <w:rFonts w:ascii="Times New Roman" w:hAnsi="Times New Roman" w:cs="Times New Roman"/>
                <w:b w:val="0"/>
                <w:bCs/>
                <w:sz w:val="24"/>
                <w:szCs w:val="24"/>
              </w:rPr>
              <w:lastRenderedPageBreak/>
              <w:t xml:space="preserve">reserva conocer esta disponibilidad dividida seria una gran ayuda para no buscar en una base de datos tan extensa por habitaciones libres. </w:t>
            </w:r>
          </w:p>
        </w:tc>
      </w:tr>
    </w:tbl>
    <w:p w14:paraId="77488D23" w14:textId="77777777" w:rsidR="00D60637" w:rsidRPr="00E7080A" w:rsidRDefault="00D60637" w:rsidP="00D60637">
      <w:pPr>
        <w:pStyle w:val="TituloPrincipla"/>
        <w:jc w:val="lef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964"/>
      </w:tblGrid>
      <w:tr w:rsidR="00D60637" w:rsidRPr="00E7080A" w14:paraId="0EFABC3B" w14:textId="77777777" w:rsidTr="006E762F">
        <w:tc>
          <w:tcPr>
            <w:tcW w:w="9964" w:type="dxa"/>
          </w:tcPr>
          <w:p w14:paraId="355B69E8" w14:textId="4DB2DDA7" w:rsidR="00D60637" w:rsidRPr="00E7080A" w:rsidRDefault="00D60637" w:rsidP="006E762F">
            <w:pPr>
              <w:pStyle w:val="TituloPrincipla"/>
              <w:jc w:val="left"/>
              <w:rPr>
                <w:rFonts w:ascii="Times New Roman" w:hAnsi="Times New Roman" w:cs="Times New Roman"/>
                <w:sz w:val="24"/>
                <w:szCs w:val="24"/>
              </w:rPr>
            </w:pPr>
            <w:r w:rsidRPr="00E7080A">
              <w:rPr>
                <w:rFonts w:ascii="Times New Roman" w:hAnsi="Times New Roman" w:cs="Times New Roman"/>
                <w:sz w:val="24"/>
                <w:szCs w:val="24"/>
              </w:rPr>
              <w:t>Cancelar reserva</w:t>
            </w:r>
          </w:p>
        </w:tc>
      </w:tr>
      <w:tr w:rsidR="00D60637" w:rsidRPr="00E7080A" w14:paraId="48989546" w14:textId="77777777" w:rsidTr="006E762F">
        <w:tc>
          <w:tcPr>
            <w:tcW w:w="9964" w:type="dxa"/>
          </w:tcPr>
          <w:p w14:paraId="4413D9D5" w14:textId="47C6E5B0" w:rsidR="00D60637" w:rsidRPr="00E7080A" w:rsidRDefault="00D60637" w:rsidP="006E762F">
            <w:pPr>
              <w:pStyle w:val="TituloPrincipla"/>
              <w:jc w:val="left"/>
              <w:rPr>
                <w:rFonts w:ascii="Times New Roman" w:hAnsi="Times New Roman" w:cs="Times New Roman"/>
                <w:b w:val="0"/>
                <w:bCs/>
                <w:sz w:val="24"/>
                <w:szCs w:val="24"/>
              </w:rPr>
            </w:pPr>
            <w:r w:rsidRPr="00E7080A">
              <w:rPr>
                <w:rFonts w:ascii="Times New Roman" w:hAnsi="Times New Roman" w:cs="Times New Roman"/>
                <w:b w:val="0"/>
                <w:bCs/>
                <w:sz w:val="24"/>
                <w:szCs w:val="24"/>
              </w:rPr>
              <w:t xml:space="preserve">Como huésped, el que </w:t>
            </w:r>
            <w:r w:rsidRPr="00E7080A">
              <w:rPr>
                <w:rFonts w:ascii="Times New Roman" w:hAnsi="Times New Roman" w:cs="Times New Roman"/>
                <w:b w:val="0"/>
                <w:bCs/>
                <w:sz w:val="24"/>
                <w:szCs w:val="24"/>
              </w:rPr>
              <w:t xml:space="preserve">pueda cancelar la reserva sin problema alguno o sin recibir un exceso de insistencia por parte del hotel hace que en un futuro de pronto reconsidere el hecho ir al hotel a disfrutar de sus servicios. </w:t>
            </w:r>
          </w:p>
        </w:tc>
      </w:tr>
    </w:tbl>
    <w:p w14:paraId="64DFA8EE" w14:textId="77777777" w:rsidR="002C152E" w:rsidRPr="00E7080A" w:rsidRDefault="002C152E" w:rsidP="00F47E96">
      <w:pPr>
        <w:pStyle w:val="TituloPrincipla"/>
        <w:jc w:val="left"/>
        <w:rPr>
          <w:rFonts w:ascii="Times New Roman" w:hAnsi="Times New Roman" w:cs="Times New Roman"/>
          <w:sz w:val="24"/>
          <w:szCs w:val="24"/>
        </w:rPr>
      </w:pPr>
    </w:p>
    <w:p w14:paraId="398F5BCA" w14:textId="34666E99" w:rsidR="00F47E96" w:rsidRPr="00E7080A" w:rsidRDefault="00F47E96" w:rsidP="00730255">
      <w:pPr>
        <w:pStyle w:val="TituloPrincipla"/>
        <w:jc w:val="left"/>
        <w:rPr>
          <w:rFonts w:ascii="Times New Roman" w:hAnsi="Times New Roman" w:cs="Times New Roman"/>
          <w:sz w:val="24"/>
          <w:szCs w:val="24"/>
        </w:rPr>
      </w:pPr>
    </w:p>
    <w:p w14:paraId="58ADBF5E" w14:textId="1C93668C" w:rsidR="00D60637" w:rsidRPr="00E7080A" w:rsidRDefault="00D60637" w:rsidP="00730255">
      <w:pPr>
        <w:pStyle w:val="TituloPrincipla"/>
        <w:jc w:val="left"/>
        <w:rPr>
          <w:rFonts w:ascii="Times New Roman" w:hAnsi="Times New Roman" w:cs="Times New Roman"/>
          <w:sz w:val="24"/>
          <w:szCs w:val="24"/>
        </w:rPr>
      </w:pPr>
    </w:p>
    <w:p w14:paraId="5DD1C3D4" w14:textId="535273FB" w:rsidR="00D60637" w:rsidRPr="00E7080A" w:rsidRDefault="00D60637" w:rsidP="00730255">
      <w:pPr>
        <w:pStyle w:val="TituloPrincipla"/>
        <w:jc w:val="left"/>
        <w:rPr>
          <w:rFonts w:ascii="Times New Roman" w:hAnsi="Times New Roman" w:cs="Times New Roman"/>
          <w:sz w:val="24"/>
          <w:szCs w:val="24"/>
        </w:rPr>
      </w:pPr>
    </w:p>
    <w:p w14:paraId="1D384777" w14:textId="131A6D8F" w:rsidR="00D60637" w:rsidRPr="00E7080A" w:rsidRDefault="00D60637" w:rsidP="00730255">
      <w:pPr>
        <w:pStyle w:val="TituloPrincipla"/>
        <w:jc w:val="left"/>
        <w:rPr>
          <w:rFonts w:ascii="Times New Roman" w:hAnsi="Times New Roman" w:cs="Times New Roman"/>
          <w:sz w:val="24"/>
          <w:szCs w:val="24"/>
        </w:rPr>
      </w:pPr>
    </w:p>
    <w:p w14:paraId="77E9CBCE" w14:textId="5F3C9B44" w:rsidR="00D60637" w:rsidRPr="00E7080A" w:rsidRDefault="00D60637" w:rsidP="00730255">
      <w:pPr>
        <w:pStyle w:val="TituloPrincipla"/>
        <w:jc w:val="left"/>
        <w:rPr>
          <w:rFonts w:ascii="Times New Roman" w:hAnsi="Times New Roman" w:cs="Times New Roman"/>
          <w:sz w:val="24"/>
          <w:szCs w:val="24"/>
        </w:rPr>
      </w:pPr>
    </w:p>
    <w:p w14:paraId="3314EFA2" w14:textId="21C7DBC0" w:rsidR="00D60637" w:rsidRPr="00E7080A" w:rsidRDefault="00D60637" w:rsidP="00D60637">
      <w:pPr>
        <w:pStyle w:val="Ttulo1"/>
        <w:rPr>
          <w:rFonts w:ascii="Times New Roman" w:hAnsi="Times New Roman" w:cs="Times New Roman"/>
          <w:sz w:val="32"/>
          <w:szCs w:val="32"/>
        </w:rPr>
      </w:pPr>
      <w:r w:rsidRPr="00E7080A">
        <w:rPr>
          <w:rFonts w:ascii="Times New Roman" w:hAnsi="Times New Roman" w:cs="Times New Roman"/>
          <w:noProof/>
          <w:sz w:val="32"/>
          <w:szCs w:val="32"/>
        </w:rPr>
        <w:lastRenderedPageBreak/>
        <w:drawing>
          <wp:anchor distT="0" distB="0" distL="114300" distR="114300" simplePos="0" relativeHeight="251658240" behindDoc="0" locked="0" layoutInCell="1" allowOverlap="1" wp14:anchorId="3E0E7DA9" wp14:editId="6461A4C9">
            <wp:simplePos x="0" y="0"/>
            <wp:positionH relativeFrom="column">
              <wp:posOffset>-72390</wp:posOffset>
            </wp:positionH>
            <wp:positionV relativeFrom="paragraph">
              <wp:posOffset>337820</wp:posOffset>
            </wp:positionV>
            <wp:extent cx="6333490" cy="6430010"/>
            <wp:effectExtent l="0" t="0" r="0" b="8890"/>
            <wp:wrapThrough wrapText="bothSides">
              <wp:wrapPolygon edited="0">
                <wp:start x="325" y="64"/>
                <wp:lineTo x="260" y="1600"/>
                <wp:lineTo x="975" y="2240"/>
                <wp:lineTo x="1364" y="2240"/>
                <wp:lineTo x="1364" y="6335"/>
                <wp:lineTo x="780" y="6591"/>
                <wp:lineTo x="390" y="7039"/>
                <wp:lineTo x="390" y="7359"/>
                <wp:lineTo x="65" y="7359"/>
                <wp:lineTo x="0" y="14015"/>
                <wp:lineTo x="325" y="14527"/>
                <wp:lineTo x="585" y="14527"/>
                <wp:lineTo x="585" y="15358"/>
                <wp:lineTo x="1689" y="15550"/>
                <wp:lineTo x="5717" y="15550"/>
                <wp:lineTo x="5717" y="17342"/>
                <wp:lineTo x="5847" y="17598"/>
                <wp:lineTo x="6237" y="17598"/>
                <wp:lineTo x="6237" y="18238"/>
                <wp:lineTo x="7017" y="18622"/>
                <wp:lineTo x="8186" y="18622"/>
                <wp:lineTo x="6497" y="18878"/>
                <wp:lineTo x="6237" y="19006"/>
                <wp:lineTo x="6237" y="21566"/>
                <wp:lineTo x="10395" y="21566"/>
                <wp:lineTo x="10395" y="20670"/>
                <wp:lineTo x="21505" y="20158"/>
                <wp:lineTo x="21505" y="14911"/>
                <wp:lineTo x="15138" y="14527"/>
                <wp:lineTo x="21505" y="14015"/>
                <wp:lineTo x="21505" y="8767"/>
                <wp:lineTo x="15138" y="8383"/>
                <wp:lineTo x="21505" y="8319"/>
                <wp:lineTo x="21505" y="3200"/>
                <wp:lineTo x="21310" y="64"/>
                <wp:lineTo x="325" y="6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333490" cy="6430010"/>
                    </a:xfrm>
                    <a:prstGeom prst="rect">
                      <a:avLst/>
                    </a:prstGeom>
                  </pic:spPr>
                </pic:pic>
              </a:graphicData>
            </a:graphic>
            <wp14:sizeRelH relativeFrom="page">
              <wp14:pctWidth>0</wp14:pctWidth>
            </wp14:sizeRelH>
            <wp14:sizeRelV relativeFrom="page">
              <wp14:pctHeight>0</wp14:pctHeight>
            </wp14:sizeRelV>
          </wp:anchor>
        </w:drawing>
      </w:r>
      <w:r w:rsidRPr="00E7080A">
        <w:rPr>
          <w:rFonts w:ascii="Times New Roman" w:hAnsi="Times New Roman" w:cs="Times New Roman"/>
          <w:sz w:val="32"/>
          <w:szCs w:val="32"/>
        </w:rPr>
        <w:t>Diagrama UML (diagrama de clases)</w:t>
      </w:r>
    </w:p>
    <w:p w14:paraId="331D5C3E" w14:textId="6ADC5578" w:rsidR="00D60637" w:rsidRPr="00E7080A" w:rsidRDefault="00D60637" w:rsidP="00730255">
      <w:pPr>
        <w:pStyle w:val="TituloPrincipla"/>
        <w:jc w:val="left"/>
        <w:rPr>
          <w:rFonts w:ascii="Times New Roman" w:hAnsi="Times New Roman" w:cs="Times New Roman"/>
          <w:sz w:val="24"/>
          <w:szCs w:val="24"/>
        </w:rPr>
      </w:pPr>
    </w:p>
    <w:p w14:paraId="6099429F" w14:textId="4150B1A0" w:rsidR="00730255" w:rsidRPr="00E7080A" w:rsidRDefault="00730255" w:rsidP="00730255">
      <w:pPr>
        <w:pStyle w:val="TituloPrincipla"/>
        <w:jc w:val="left"/>
        <w:rPr>
          <w:rFonts w:ascii="Times New Roman" w:hAnsi="Times New Roman" w:cs="Times New Roman"/>
          <w:sz w:val="24"/>
          <w:szCs w:val="24"/>
        </w:rPr>
      </w:pPr>
    </w:p>
    <w:p w14:paraId="0A7255F5" w14:textId="6B2BF2B5" w:rsidR="008471EE" w:rsidRPr="00E7080A" w:rsidRDefault="008471EE" w:rsidP="00EA74B1">
      <w:pPr>
        <w:pStyle w:val="TituloPrincipla"/>
        <w:jc w:val="left"/>
        <w:rPr>
          <w:rFonts w:ascii="Times New Roman" w:hAnsi="Times New Roman" w:cs="Times New Roman"/>
          <w:sz w:val="24"/>
          <w:szCs w:val="24"/>
        </w:rPr>
      </w:pPr>
    </w:p>
    <w:p w14:paraId="100B07B6" w14:textId="4EA2C932" w:rsidR="00D60637" w:rsidRDefault="00D60637" w:rsidP="00EA74B1">
      <w:pPr>
        <w:pStyle w:val="TituloPrincipla"/>
        <w:jc w:val="left"/>
        <w:rPr>
          <w:rFonts w:ascii="Times New Roman" w:hAnsi="Times New Roman" w:cs="Times New Roman"/>
          <w:sz w:val="24"/>
          <w:szCs w:val="24"/>
        </w:rPr>
      </w:pPr>
    </w:p>
    <w:p w14:paraId="560D65FE" w14:textId="77777777" w:rsidR="00E7080A" w:rsidRPr="00E7080A" w:rsidRDefault="00E7080A" w:rsidP="00EA74B1">
      <w:pPr>
        <w:pStyle w:val="TituloPrincipla"/>
        <w:jc w:val="left"/>
        <w:rPr>
          <w:rFonts w:ascii="Times New Roman" w:hAnsi="Times New Roman" w:cs="Times New Roman"/>
          <w:sz w:val="24"/>
          <w:szCs w:val="24"/>
        </w:rPr>
      </w:pPr>
    </w:p>
    <w:p w14:paraId="17EC15DA" w14:textId="570F1900" w:rsidR="00D60637" w:rsidRPr="00E7080A" w:rsidRDefault="00D60637" w:rsidP="00EA74B1">
      <w:pPr>
        <w:pStyle w:val="TituloPrincipla"/>
        <w:jc w:val="left"/>
        <w:rPr>
          <w:rFonts w:ascii="Times New Roman" w:hAnsi="Times New Roman" w:cs="Times New Roman"/>
          <w:sz w:val="24"/>
          <w:szCs w:val="24"/>
        </w:rPr>
      </w:pPr>
    </w:p>
    <w:p w14:paraId="4633F8E2" w14:textId="6F494B10" w:rsidR="00D60637" w:rsidRPr="00E7080A" w:rsidRDefault="00D60637" w:rsidP="00D60637">
      <w:pPr>
        <w:pStyle w:val="Ttulo1"/>
        <w:rPr>
          <w:rFonts w:ascii="Times New Roman" w:hAnsi="Times New Roman" w:cs="Times New Roman"/>
          <w:sz w:val="32"/>
          <w:szCs w:val="32"/>
        </w:rPr>
      </w:pPr>
      <w:r w:rsidRPr="00E7080A">
        <w:rPr>
          <w:rFonts w:ascii="Times New Roman" w:hAnsi="Times New Roman" w:cs="Times New Roman"/>
          <w:sz w:val="32"/>
          <w:szCs w:val="32"/>
        </w:rPr>
        <w:lastRenderedPageBreak/>
        <w:t>Glosario</w:t>
      </w:r>
    </w:p>
    <w:p w14:paraId="36CAA1F9"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Hotel:</w:t>
      </w:r>
    </w:p>
    <w:p w14:paraId="16B4A966" w14:textId="77777777" w:rsidR="00D60637" w:rsidRPr="00E7080A" w:rsidRDefault="00D60637" w:rsidP="00D60637">
      <w:pPr>
        <w:pStyle w:val="Prrafodelista"/>
        <w:ind w:left="644" w:firstLine="0"/>
        <w:rPr>
          <w:rFonts w:cs="Times New Roman"/>
          <w:szCs w:val="24"/>
        </w:rPr>
      </w:pPr>
      <w:r w:rsidRPr="00E7080A">
        <w:rPr>
          <w:rFonts w:cs="Times New Roman"/>
          <w:szCs w:val="24"/>
        </w:rPr>
        <w:t>Esta clase representa al hotel en si, este contiene todos los grupos, huéspedes, habitaciones, tarifas y reservas, además de esto no tiene ningún atributo. Desde esta se crean las instancias de las demás clases.</w:t>
      </w:r>
    </w:p>
    <w:p w14:paraId="2BD35CA9"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Tarifa:</w:t>
      </w:r>
    </w:p>
    <w:p w14:paraId="6696987B" w14:textId="77777777" w:rsidR="00D60637" w:rsidRPr="00E7080A" w:rsidRDefault="00D60637" w:rsidP="00D60637">
      <w:pPr>
        <w:pStyle w:val="Prrafodelista"/>
        <w:ind w:left="644" w:firstLine="0"/>
        <w:rPr>
          <w:rFonts w:cs="Times New Roman"/>
          <w:szCs w:val="24"/>
        </w:rPr>
      </w:pPr>
      <w:r w:rsidRPr="00E7080A">
        <w:rPr>
          <w:rFonts w:cs="Times New Roman"/>
          <w:szCs w:val="24"/>
        </w:rPr>
        <w:t>Esta clase representa los costos correspondientes para cada tipo de habitación, estas se aplican en intervalos de fechas, y solo en los días de la semana correspondientes. Siempre se toma la tarifa más barata para un cuarto si dos tarifas chocan en alguna fecha.</w:t>
      </w:r>
    </w:p>
    <w:p w14:paraId="3A64A5C3"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Reserva:</w:t>
      </w:r>
    </w:p>
    <w:p w14:paraId="42380614" w14:textId="77777777" w:rsidR="00D60637" w:rsidRPr="00E7080A" w:rsidRDefault="00D60637" w:rsidP="00D60637">
      <w:pPr>
        <w:pStyle w:val="Prrafodelista"/>
        <w:ind w:left="644" w:firstLine="0"/>
        <w:rPr>
          <w:rFonts w:cs="Times New Roman"/>
          <w:szCs w:val="24"/>
        </w:rPr>
      </w:pPr>
      <w:r w:rsidRPr="00E7080A">
        <w:rPr>
          <w:rFonts w:cs="Times New Roman"/>
          <w:szCs w:val="24"/>
        </w:rPr>
        <w:t>Esta clase representa las reservas de cuartos del hotel, en ella se almacena el grupo que hace la reserva, la cantidad de huéspedes que sean, y los cuartos que se necesiten, cada reserva requiere un huésped principal, el cual hace la reserva.</w:t>
      </w:r>
    </w:p>
    <w:p w14:paraId="7A4DF7BE"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Grupo:</w:t>
      </w:r>
    </w:p>
    <w:p w14:paraId="1C2622FF" w14:textId="77777777" w:rsidR="00D60637" w:rsidRPr="00E7080A" w:rsidRDefault="00D60637" w:rsidP="00D60637">
      <w:pPr>
        <w:pStyle w:val="Prrafodelista"/>
        <w:ind w:left="644" w:firstLine="0"/>
        <w:rPr>
          <w:rFonts w:cs="Times New Roman"/>
          <w:szCs w:val="24"/>
        </w:rPr>
      </w:pPr>
      <w:r w:rsidRPr="00E7080A">
        <w:rPr>
          <w:rFonts w:cs="Times New Roman"/>
          <w:szCs w:val="24"/>
        </w:rPr>
        <w:t>Esta clase representa los conjuntos de huéspedes que vienen juntos, cada grupo puede tener asociado múltiples cuartos, múltiples gastos en servicios, y múltiples huéspedes asociados.</w:t>
      </w:r>
    </w:p>
    <w:p w14:paraId="7E19448F"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Huésped:</w:t>
      </w:r>
    </w:p>
    <w:p w14:paraId="2A681D6F" w14:textId="77777777" w:rsidR="00D60637" w:rsidRPr="00E7080A" w:rsidRDefault="00D60637" w:rsidP="00D60637">
      <w:pPr>
        <w:pStyle w:val="Prrafodelista"/>
        <w:ind w:left="644" w:firstLine="0"/>
        <w:rPr>
          <w:rFonts w:cs="Times New Roman"/>
          <w:szCs w:val="24"/>
        </w:rPr>
      </w:pPr>
      <w:r w:rsidRPr="00E7080A">
        <w:rPr>
          <w:rFonts w:cs="Times New Roman"/>
          <w:szCs w:val="24"/>
        </w:rPr>
        <w:t>Esta interfaz nos permite obtener información de los huéspedes, ya que, al registrarse cada grupo, los integrantes de este nos dan la información de hospedaje.</w:t>
      </w:r>
    </w:p>
    <w:p w14:paraId="773DEBFC"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Persona:</w:t>
      </w:r>
    </w:p>
    <w:p w14:paraId="1D931963" w14:textId="77777777" w:rsidR="00D60637" w:rsidRPr="00E7080A" w:rsidRDefault="00D60637" w:rsidP="00D60637">
      <w:pPr>
        <w:pStyle w:val="Prrafodelista"/>
        <w:ind w:left="644" w:firstLine="0"/>
        <w:rPr>
          <w:rFonts w:cs="Times New Roman"/>
          <w:szCs w:val="24"/>
        </w:rPr>
      </w:pPr>
      <w:r w:rsidRPr="00E7080A">
        <w:rPr>
          <w:rFonts w:cs="Times New Roman"/>
          <w:szCs w:val="24"/>
        </w:rPr>
        <w:lastRenderedPageBreak/>
        <w:t>Esta clase representa los huéspedes mayores de 2 años, estos tienen que dejar su información en recepción y cuentan como personas que usan cama.</w:t>
      </w:r>
    </w:p>
    <w:p w14:paraId="2F41A1BD"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Infante:</w:t>
      </w:r>
    </w:p>
    <w:p w14:paraId="03E6A109" w14:textId="77777777" w:rsidR="00D60637" w:rsidRPr="00E7080A" w:rsidRDefault="00D60637" w:rsidP="00D60637">
      <w:pPr>
        <w:pStyle w:val="Prrafodelista"/>
        <w:ind w:left="644" w:firstLine="0"/>
        <w:rPr>
          <w:rFonts w:cs="Times New Roman"/>
          <w:szCs w:val="24"/>
        </w:rPr>
      </w:pPr>
      <w:r w:rsidRPr="00E7080A">
        <w:rPr>
          <w:rFonts w:cs="Times New Roman"/>
          <w:szCs w:val="24"/>
        </w:rPr>
        <w:t>Esta clase representa los huéspedes menores de 2 años, ellos tienen la opción de no usar cama, pero deben ser registrados con nombre y documento para evitar líos</w:t>
      </w:r>
    </w:p>
    <w:p w14:paraId="41BC93C9"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Servicio:</w:t>
      </w:r>
    </w:p>
    <w:p w14:paraId="7A7E64BA" w14:textId="77777777" w:rsidR="00D60637" w:rsidRPr="00E7080A" w:rsidRDefault="00D60637" w:rsidP="00D60637">
      <w:pPr>
        <w:pStyle w:val="Prrafodelista"/>
        <w:ind w:left="644" w:firstLine="0"/>
        <w:rPr>
          <w:rFonts w:cs="Times New Roman"/>
          <w:szCs w:val="24"/>
        </w:rPr>
      </w:pPr>
      <w:r w:rsidRPr="00E7080A">
        <w:rPr>
          <w:rFonts w:cs="Times New Roman"/>
          <w:szCs w:val="24"/>
        </w:rPr>
        <w:t>Esta interfaz nos permite obtener información de los servicios ofrecidos, principalmente el tipo de cobro, y el costo de este, en el caso del restaurante se trabaja respecto a lo que contenga el pedido.</w:t>
      </w:r>
    </w:p>
    <w:p w14:paraId="5DEB2430"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Guía Turístico:</w:t>
      </w:r>
    </w:p>
    <w:p w14:paraId="20D81F94" w14:textId="77777777" w:rsidR="00D60637" w:rsidRPr="00E7080A" w:rsidRDefault="00D60637" w:rsidP="00D60637">
      <w:pPr>
        <w:pStyle w:val="Prrafodelista"/>
        <w:ind w:left="644" w:firstLine="0"/>
        <w:rPr>
          <w:rFonts w:cs="Times New Roman"/>
          <w:szCs w:val="24"/>
        </w:rPr>
      </w:pPr>
      <w:r w:rsidRPr="00E7080A">
        <w:rPr>
          <w:rFonts w:cs="Times New Roman"/>
          <w:szCs w:val="24"/>
        </w:rPr>
        <w:t>Esta clase representa el servicio guía turístico, este se cobra al grupo.</w:t>
      </w:r>
    </w:p>
    <w:p w14:paraId="1E4037F3"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 xml:space="preserve"> Spa:</w:t>
      </w:r>
    </w:p>
    <w:p w14:paraId="20AF2E2F" w14:textId="77777777" w:rsidR="00D60637" w:rsidRPr="00E7080A" w:rsidRDefault="00D60637" w:rsidP="00D60637">
      <w:pPr>
        <w:pStyle w:val="Prrafodelista"/>
        <w:ind w:left="644" w:firstLine="0"/>
        <w:rPr>
          <w:rFonts w:cs="Times New Roman"/>
          <w:szCs w:val="24"/>
        </w:rPr>
      </w:pPr>
      <w:r w:rsidRPr="00E7080A">
        <w:rPr>
          <w:rFonts w:cs="Times New Roman"/>
          <w:szCs w:val="24"/>
        </w:rPr>
        <w:t>Esta clase representa el servicio de spa, se cobra por persona.</w:t>
      </w:r>
    </w:p>
    <w:p w14:paraId="7B8B90CB"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 xml:space="preserve"> Restaurante:</w:t>
      </w:r>
    </w:p>
    <w:p w14:paraId="343EC624" w14:textId="77777777" w:rsidR="00D60637" w:rsidRPr="00E7080A" w:rsidRDefault="00D60637" w:rsidP="00D60637">
      <w:pPr>
        <w:pStyle w:val="Prrafodelista"/>
        <w:ind w:left="644" w:firstLine="0"/>
        <w:rPr>
          <w:rFonts w:cs="Times New Roman"/>
          <w:szCs w:val="24"/>
        </w:rPr>
      </w:pPr>
      <w:r w:rsidRPr="00E7080A">
        <w:rPr>
          <w:rFonts w:cs="Times New Roman"/>
          <w:szCs w:val="24"/>
        </w:rPr>
        <w:t>Esta clase representa el servicio de restaurante, se cobra respecto al pedido de la persona, y la disponibilidad de este al cuarto depende enteramente de los alimentos elegidos del menú.</w:t>
      </w:r>
    </w:p>
    <w:p w14:paraId="6744196F"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 xml:space="preserve"> Comida:</w:t>
      </w:r>
    </w:p>
    <w:p w14:paraId="3A90A6AB" w14:textId="77777777" w:rsidR="00D60637" w:rsidRPr="00E7080A" w:rsidRDefault="00D60637" w:rsidP="00D60637">
      <w:pPr>
        <w:pStyle w:val="Prrafodelista"/>
        <w:ind w:left="644" w:firstLine="0"/>
        <w:rPr>
          <w:rFonts w:cs="Times New Roman"/>
          <w:szCs w:val="24"/>
        </w:rPr>
      </w:pPr>
      <w:r w:rsidRPr="00E7080A">
        <w:rPr>
          <w:rFonts w:cs="Times New Roman"/>
          <w:szCs w:val="24"/>
        </w:rPr>
        <w:t>Esta clase representa todos los alimentos posibles en el menú, la disponibilidad de estos está dada según la hora, si sube al cuarto y su precio.</w:t>
      </w:r>
    </w:p>
    <w:p w14:paraId="5A56C4D0"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 xml:space="preserve"> Habitación:</w:t>
      </w:r>
    </w:p>
    <w:p w14:paraId="4DC93F78" w14:textId="77777777" w:rsidR="00D60637" w:rsidRPr="00E7080A" w:rsidRDefault="00D60637" w:rsidP="00D60637">
      <w:pPr>
        <w:pStyle w:val="Prrafodelista"/>
        <w:ind w:left="644" w:firstLine="0"/>
        <w:rPr>
          <w:rFonts w:cs="Times New Roman"/>
          <w:szCs w:val="24"/>
        </w:rPr>
      </w:pPr>
      <w:r w:rsidRPr="00E7080A">
        <w:rPr>
          <w:rFonts w:cs="Times New Roman"/>
          <w:szCs w:val="24"/>
        </w:rPr>
        <w:lastRenderedPageBreak/>
        <w:t>Esta interfaz nos permite obtener la información de los distintos tipos de habitación, y trabajarlas de forma equivalente en el programa.</w:t>
      </w:r>
    </w:p>
    <w:p w14:paraId="3C94CB9D"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 xml:space="preserve"> Hab_estandar:</w:t>
      </w:r>
    </w:p>
    <w:p w14:paraId="33542AE4" w14:textId="77777777" w:rsidR="00D60637" w:rsidRPr="00E7080A" w:rsidRDefault="00D60637" w:rsidP="00D60637">
      <w:pPr>
        <w:pStyle w:val="Prrafodelista"/>
        <w:ind w:left="644" w:firstLine="0"/>
        <w:rPr>
          <w:rFonts w:cs="Times New Roman"/>
          <w:szCs w:val="24"/>
        </w:rPr>
      </w:pPr>
      <w:r w:rsidRPr="00E7080A">
        <w:rPr>
          <w:rFonts w:cs="Times New Roman"/>
          <w:szCs w:val="24"/>
        </w:rPr>
        <w:t>Esta clase representa las habitaciones estándar del hotel, cada una tiene nombre, número, ubicación, una capacidad en adultos, y una capacidad en niños, además de tener la posibilidad de mantener cocina, balcón, y/o vista especial.</w:t>
      </w:r>
    </w:p>
    <w:p w14:paraId="3EFE3309"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Hab_suite:</w:t>
      </w:r>
    </w:p>
    <w:p w14:paraId="38F8C1AD" w14:textId="77777777" w:rsidR="00D60637" w:rsidRPr="00E7080A" w:rsidRDefault="00D60637" w:rsidP="00D60637">
      <w:pPr>
        <w:pStyle w:val="Prrafodelista"/>
        <w:ind w:left="644" w:firstLine="0"/>
        <w:rPr>
          <w:rFonts w:cs="Times New Roman"/>
          <w:szCs w:val="24"/>
        </w:rPr>
      </w:pPr>
      <w:r w:rsidRPr="00E7080A">
        <w:rPr>
          <w:rFonts w:cs="Times New Roman"/>
          <w:szCs w:val="24"/>
        </w:rPr>
        <w:t>Esta clase representa las habitaciones suite del hotel, cada una tiene nombre, número, ubicación, una capacidad en adultos, y una capacidad en niños, además de tener la posibilidad de mantener cocina, balcón, y/o vista especial.</w:t>
      </w:r>
    </w:p>
    <w:p w14:paraId="3A2AE8C8"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Hab_suitedoble:</w:t>
      </w:r>
    </w:p>
    <w:p w14:paraId="1B311FD1" w14:textId="77777777" w:rsidR="00D60637" w:rsidRPr="00E7080A" w:rsidRDefault="00D60637" w:rsidP="00D60637">
      <w:pPr>
        <w:pStyle w:val="Prrafodelista"/>
        <w:ind w:left="644" w:firstLine="0"/>
        <w:rPr>
          <w:rFonts w:cs="Times New Roman"/>
          <w:szCs w:val="24"/>
        </w:rPr>
      </w:pPr>
      <w:r w:rsidRPr="00E7080A">
        <w:rPr>
          <w:rFonts w:cs="Times New Roman"/>
          <w:szCs w:val="24"/>
        </w:rPr>
        <w:t>Esta clase representa las habitaciones suite doble del hotel, cada una tiene nombre, número, ubicación, una capacidad en adultos, y una capacidad en niños, además de tener la posibilidad de mantener cocina, balcón, y/o vista especial.</w:t>
      </w:r>
    </w:p>
    <w:p w14:paraId="469E62A0" w14:textId="77777777" w:rsidR="00D60637" w:rsidRPr="00E7080A" w:rsidRDefault="00D60637" w:rsidP="00D60637">
      <w:pPr>
        <w:pStyle w:val="Prrafodelista"/>
        <w:numPr>
          <w:ilvl w:val="0"/>
          <w:numId w:val="1"/>
        </w:numPr>
        <w:rPr>
          <w:rFonts w:cs="Times New Roman"/>
          <w:szCs w:val="24"/>
        </w:rPr>
      </w:pPr>
      <w:r w:rsidRPr="00E7080A">
        <w:rPr>
          <w:rFonts w:cs="Times New Roman"/>
          <w:szCs w:val="24"/>
        </w:rPr>
        <w:t xml:space="preserve"> Cama:</w:t>
      </w:r>
    </w:p>
    <w:p w14:paraId="453A7BD3" w14:textId="77777777" w:rsidR="00D60637" w:rsidRPr="00E7080A" w:rsidRDefault="00D60637" w:rsidP="00D60637">
      <w:pPr>
        <w:pStyle w:val="Prrafodelista"/>
        <w:ind w:left="644" w:firstLine="0"/>
        <w:rPr>
          <w:rFonts w:cs="Times New Roman"/>
          <w:szCs w:val="24"/>
        </w:rPr>
      </w:pPr>
      <w:r w:rsidRPr="00E7080A">
        <w:rPr>
          <w:rFonts w:cs="Times New Roman"/>
          <w:szCs w:val="24"/>
        </w:rPr>
        <w:t>Esta clase representa las camas en cada cuarto, cada cama tiene un tamaño, además de una capacidad de personas y de la indicación de ser para niños o no.</w:t>
      </w:r>
    </w:p>
    <w:p w14:paraId="793EE672" w14:textId="4E9D7E7B" w:rsidR="00D60637" w:rsidRPr="00E7080A" w:rsidRDefault="00D60637" w:rsidP="00EA74B1">
      <w:pPr>
        <w:pStyle w:val="TituloPrincipla"/>
        <w:jc w:val="left"/>
        <w:rPr>
          <w:rFonts w:ascii="Times New Roman" w:hAnsi="Times New Roman" w:cs="Times New Roman"/>
          <w:sz w:val="24"/>
          <w:szCs w:val="24"/>
          <w:lang w:val="es-CO"/>
        </w:rPr>
      </w:pPr>
    </w:p>
    <w:p w14:paraId="0B0A21DC" w14:textId="1EC1A674" w:rsidR="00D60637" w:rsidRPr="00E7080A" w:rsidRDefault="00D60637" w:rsidP="00EA74B1">
      <w:pPr>
        <w:pStyle w:val="TituloPrincipla"/>
        <w:jc w:val="left"/>
        <w:rPr>
          <w:rFonts w:ascii="Times New Roman" w:hAnsi="Times New Roman" w:cs="Times New Roman"/>
          <w:sz w:val="24"/>
          <w:szCs w:val="24"/>
          <w:lang w:val="es-CO"/>
        </w:rPr>
      </w:pPr>
    </w:p>
    <w:p w14:paraId="7A7951A9" w14:textId="405BBC9A" w:rsidR="00D60637" w:rsidRPr="00E7080A" w:rsidRDefault="00D60637" w:rsidP="00D60637">
      <w:pPr>
        <w:pStyle w:val="Ttulo1"/>
        <w:rPr>
          <w:rFonts w:ascii="Times New Roman" w:hAnsi="Times New Roman" w:cs="Times New Roman"/>
          <w:sz w:val="32"/>
          <w:szCs w:val="32"/>
        </w:rPr>
      </w:pPr>
      <w:r w:rsidRPr="00E7080A">
        <w:rPr>
          <w:rFonts w:ascii="Times New Roman" w:hAnsi="Times New Roman" w:cs="Times New Roman"/>
          <w:sz w:val="32"/>
          <w:szCs w:val="32"/>
        </w:rPr>
        <w:lastRenderedPageBreak/>
        <w:t>Reglas de dominio</w:t>
      </w:r>
    </w:p>
    <w:p w14:paraId="39287D69" w14:textId="77777777" w:rsidR="00D60637" w:rsidRPr="00E7080A" w:rsidRDefault="00D60637" w:rsidP="00D60637">
      <w:pPr>
        <w:pStyle w:val="Prrafodelista"/>
        <w:numPr>
          <w:ilvl w:val="0"/>
          <w:numId w:val="2"/>
        </w:numPr>
        <w:rPr>
          <w:rFonts w:cs="Times New Roman"/>
          <w:szCs w:val="24"/>
        </w:rPr>
      </w:pPr>
      <w:r w:rsidRPr="00E7080A">
        <w:rPr>
          <w:rFonts w:cs="Times New Roman"/>
          <w:szCs w:val="24"/>
        </w:rPr>
        <w:t>Cada huésped debe pertenecer a un grupo, pueden existir grupos de una persona.</w:t>
      </w:r>
    </w:p>
    <w:p w14:paraId="615FF6E4" w14:textId="77777777" w:rsidR="00D60637" w:rsidRPr="00E7080A" w:rsidRDefault="00D60637" w:rsidP="00D60637">
      <w:pPr>
        <w:pStyle w:val="Prrafodelista"/>
        <w:numPr>
          <w:ilvl w:val="0"/>
          <w:numId w:val="2"/>
        </w:numPr>
        <w:rPr>
          <w:rFonts w:cs="Times New Roman"/>
          <w:szCs w:val="24"/>
        </w:rPr>
      </w:pPr>
      <w:r w:rsidRPr="00E7080A">
        <w:rPr>
          <w:rFonts w:cs="Times New Roman"/>
          <w:szCs w:val="24"/>
        </w:rPr>
        <w:t>Si una cama es para niños, su capacidad es de uno.</w:t>
      </w:r>
    </w:p>
    <w:p w14:paraId="398F6930" w14:textId="77777777" w:rsidR="00D60637" w:rsidRPr="00E7080A" w:rsidRDefault="00D60637" w:rsidP="00D60637">
      <w:pPr>
        <w:pStyle w:val="Prrafodelista"/>
        <w:numPr>
          <w:ilvl w:val="0"/>
          <w:numId w:val="2"/>
        </w:numPr>
        <w:rPr>
          <w:rFonts w:cs="Times New Roman"/>
          <w:szCs w:val="24"/>
        </w:rPr>
      </w:pPr>
      <w:r w:rsidRPr="00E7080A">
        <w:rPr>
          <w:rFonts w:cs="Times New Roman"/>
          <w:szCs w:val="24"/>
        </w:rPr>
        <w:t>Un niño no puede ser el huésped principal del grupo.</w:t>
      </w:r>
    </w:p>
    <w:p w14:paraId="4DC3208B" w14:textId="77777777" w:rsidR="00D60637" w:rsidRPr="00E7080A" w:rsidRDefault="00D60637" w:rsidP="00D60637">
      <w:pPr>
        <w:pStyle w:val="Prrafodelista"/>
        <w:numPr>
          <w:ilvl w:val="0"/>
          <w:numId w:val="2"/>
        </w:numPr>
        <w:rPr>
          <w:rFonts w:cs="Times New Roman"/>
          <w:szCs w:val="24"/>
        </w:rPr>
      </w:pPr>
      <w:r w:rsidRPr="00E7080A">
        <w:rPr>
          <w:rFonts w:cs="Times New Roman"/>
          <w:szCs w:val="24"/>
        </w:rPr>
        <w:t>Si al menos un elemento de un servicio de restaurante no puede ser subido al cuarto, entonces todo el servicio no puede ser subido al cuarto.</w:t>
      </w:r>
    </w:p>
    <w:p w14:paraId="51C4409F" w14:textId="77777777" w:rsidR="00D60637" w:rsidRPr="00E7080A" w:rsidRDefault="00D60637" w:rsidP="00D60637">
      <w:pPr>
        <w:pStyle w:val="Prrafodelista"/>
        <w:numPr>
          <w:ilvl w:val="0"/>
          <w:numId w:val="2"/>
        </w:numPr>
        <w:rPr>
          <w:rFonts w:cs="Times New Roman"/>
          <w:szCs w:val="24"/>
        </w:rPr>
      </w:pPr>
      <w:r w:rsidRPr="00E7080A">
        <w:rPr>
          <w:rFonts w:cs="Times New Roman"/>
          <w:szCs w:val="24"/>
        </w:rPr>
        <w:t>La capacidad de camas, es obligatoriamente optimizada, es decir, si un grupo está conformado por n adultos, si es posible, se les pondrá a todos en una cama de capacidad n.</w:t>
      </w:r>
    </w:p>
    <w:p w14:paraId="70F00294" w14:textId="77777777" w:rsidR="00D60637" w:rsidRPr="00E7080A" w:rsidRDefault="00D60637" w:rsidP="00D60637">
      <w:pPr>
        <w:pStyle w:val="Prrafodelista"/>
        <w:numPr>
          <w:ilvl w:val="0"/>
          <w:numId w:val="2"/>
        </w:numPr>
        <w:rPr>
          <w:rFonts w:cs="Times New Roman"/>
          <w:szCs w:val="24"/>
        </w:rPr>
      </w:pPr>
      <w:r w:rsidRPr="00E7080A">
        <w:rPr>
          <w:rFonts w:cs="Times New Roman"/>
          <w:szCs w:val="24"/>
        </w:rPr>
        <w:t>Una tarifa no puede ser enteramente sobre escrita, es decir, siempre se conservará una tarifa aún si es ocultada por alguna otra enteramente.</w:t>
      </w:r>
    </w:p>
    <w:p w14:paraId="6E5E444E" w14:textId="32BC9D99" w:rsidR="00D60637" w:rsidRPr="00E7080A" w:rsidRDefault="00D60637" w:rsidP="00D60637">
      <w:pPr>
        <w:pStyle w:val="Ttulo1"/>
        <w:rPr>
          <w:rFonts w:ascii="Times New Roman" w:hAnsi="Times New Roman" w:cs="Times New Roman"/>
          <w:sz w:val="32"/>
          <w:szCs w:val="32"/>
        </w:rPr>
      </w:pPr>
      <w:r w:rsidRPr="00E7080A">
        <w:rPr>
          <w:rFonts w:ascii="Times New Roman" w:hAnsi="Times New Roman" w:cs="Times New Roman"/>
          <w:sz w:val="32"/>
          <w:szCs w:val="32"/>
        </w:rPr>
        <w:t>Restricciones del proyecto</w:t>
      </w:r>
    </w:p>
    <w:p w14:paraId="3CC3BAC0" w14:textId="6B71B1D2" w:rsidR="00E7080A" w:rsidRPr="00E7080A" w:rsidRDefault="00E7080A" w:rsidP="00E7080A">
      <w:pPr>
        <w:pStyle w:val="Prrafodelista"/>
        <w:numPr>
          <w:ilvl w:val="0"/>
          <w:numId w:val="3"/>
        </w:numPr>
        <w:rPr>
          <w:rFonts w:cs="Times New Roman"/>
          <w:szCs w:val="24"/>
        </w:rPr>
      </w:pPr>
      <w:r>
        <w:rPr>
          <w:rFonts w:cs="Times New Roman"/>
          <w:szCs w:val="24"/>
        </w:rPr>
        <w:t>Información persistente</w:t>
      </w:r>
    </w:p>
    <w:p w14:paraId="3BE02500" w14:textId="2DD843B1" w:rsidR="00E7080A" w:rsidRPr="00E7080A" w:rsidRDefault="00E7080A" w:rsidP="00E7080A">
      <w:pPr>
        <w:pStyle w:val="Prrafodelista"/>
        <w:numPr>
          <w:ilvl w:val="0"/>
          <w:numId w:val="3"/>
        </w:numPr>
        <w:rPr>
          <w:rFonts w:cs="Times New Roman"/>
          <w:szCs w:val="24"/>
        </w:rPr>
      </w:pPr>
      <w:r>
        <w:rPr>
          <w:rFonts w:cs="Times New Roman"/>
          <w:szCs w:val="24"/>
        </w:rPr>
        <w:t>Información en almacenada en archivos</w:t>
      </w:r>
      <w:r w:rsidRPr="00E7080A">
        <w:rPr>
          <w:rFonts w:cs="Times New Roman"/>
          <w:szCs w:val="24"/>
        </w:rPr>
        <w:t>.</w:t>
      </w:r>
    </w:p>
    <w:p w14:paraId="20F85542" w14:textId="3E5CF915" w:rsidR="00E7080A" w:rsidRPr="00E7080A" w:rsidRDefault="00E7080A" w:rsidP="00E7080A">
      <w:pPr>
        <w:pStyle w:val="Prrafodelista"/>
        <w:numPr>
          <w:ilvl w:val="0"/>
          <w:numId w:val="3"/>
        </w:numPr>
        <w:rPr>
          <w:rFonts w:cs="Times New Roman"/>
          <w:szCs w:val="24"/>
        </w:rPr>
      </w:pPr>
      <w:r>
        <w:rPr>
          <w:rFonts w:cs="Times New Roman"/>
          <w:szCs w:val="24"/>
        </w:rPr>
        <w:t xml:space="preserve">Usuarios del sistema son: administrador, empleados y recepcionistas </w:t>
      </w:r>
    </w:p>
    <w:p w14:paraId="71EB79CC" w14:textId="6DF32E76" w:rsidR="00E7080A" w:rsidRPr="00E7080A" w:rsidRDefault="00E7080A" w:rsidP="00E7080A">
      <w:pPr>
        <w:pStyle w:val="Prrafodelista"/>
        <w:numPr>
          <w:ilvl w:val="0"/>
          <w:numId w:val="3"/>
        </w:numPr>
        <w:rPr>
          <w:rFonts w:cs="Times New Roman"/>
          <w:szCs w:val="24"/>
        </w:rPr>
      </w:pPr>
      <w:r>
        <w:rPr>
          <w:rFonts w:cs="Times New Roman"/>
          <w:szCs w:val="24"/>
        </w:rPr>
        <w:t>Todo usuario del sistema debe tener un login y password</w:t>
      </w:r>
    </w:p>
    <w:p w14:paraId="71AC897B" w14:textId="5E7281BA" w:rsidR="00E7080A" w:rsidRPr="00E7080A" w:rsidRDefault="00E7080A" w:rsidP="00E7080A">
      <w:pPr>
        <w:pStyle w:val="Prrafodelista"/>
        <w:numPr>
          <w:ilvl w:val="0"/>
          <w:numId w:val="3"/>
        </w:numPr>
        <w:rPr>
          <w:rFonts w:cs="Times New Roman"/>
          <w:szCs w:val="24"/>
        </w:rPr>
      </w:pPr>
      <w:r>
        <w:rPr>
          <w:rFonts w:cs="Times New Roman"/>
          <w:szCs w:val="24"/>
        </w:rPr>
        <w:t xml:space="preserve">Opciones diferentes dependiendo el tipo de usuario </w:t>
      </w:r>
    </w:p>
    <w:p w14:paraId="032335FD" w14:textId="58CBE2CE" w:rsidR="00E7080A" w:rsidRPr="00E7080A" w:rsidRDefault="00E7080A" w:rsidP="00E7080A">
      <w:pPr>
        <w:pStyle w:val="Prrafodelista"/>
        <w:numPr>
          <w:ilvl w:val="0"/>
          <w:numId w:val="3"/>
        </w:numPr>
        <w:rPr>
          <w:rFonts w:cs="Times New Roman"/>
          <w:szCs w:val="24"/>
        </w:rPr>
      </w:pPr>
      <w:r>
        <w:rPr>
          <w:rFonts w:cs="Times New Roman"/>
          <w:szCs w:val="24"/>
        </w:rPr>
        <w:t>Aplicación hecha en el lenguaje de programación Java y la interfaz debe estar dad en consola</w:t>
      </w:r>
    </w:p>
    <w:p w14:paraId="061B6618" w14:textId="4BF8E02A" w:rsidR="00D60637" w:rsidRPr="00E7080A" w:rsidRDefault="00D60637" w:rsidP="00EA74B1">
      <w:pPr>
        <w:pStyle w:val="TituloPrincipla"/>
        <w:jc w:val="left"/>
        <w:rPr>
          <w:rFonts w:ascii="Times New Roman" w:hAnsi="Times New Roman" w:cs="Times New Roman"/>
          <w:b w:val="0"/>
          <w:bCs/>
          <w:sz w:val="24"/>
          <w:szCs w:val="24"/>
          <w:lang w:val="es-CO"/>
        </w:rPr>
      </w:pPr>
    </w:p>
    <w:sectPr w:rsidR="00D60637" w:rsidRPr="00E7080A" w:rsidSect="002E6F3F">
      <w:headerReference w:type="default" r:id="rId8"/>
      <w:footerReference w:type="even" r:id="rId9"/>
      <w:footerReference w:type="default" r:id="rId10"/>
      <w:headerReference w:type="first" r:id="rId11"/>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DBAC7" w14:textId="77777777" w:rsidR="00AE6B9B" w:rsidRDefault="00AE6B9B">
      <w:r>
        <w:separator/>
      </w:r>
    </w:p>
  </w:endnote>
  <w:endnote w:type="continuationSeparator" w:id="0">
    <w:p w14:paraId="70137A6C" w14:textId="77777777" w:rsidR="00AE6B9B" w:rsidRDefault="00AE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6DE5" w14:textId="77777777" w:rsidR="00306A3F" w:rsidRDefault="00306A3F" w:rsidP="002E6F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63B486" w14:textId="77777777" w:rsidR="00306A3F" w:rsidRDefault="00306A3F" w:rsidP="002E6F3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BFCA" w14:textId="77777777" w:rsidR="00306A3F" w:rsidRDefault="00306A3F" w:rsidP="002E6F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7943">
      <w:rPr>
        <w:rStyle w:val="Nmerodepgina"/>
        <w:noProof/>
      </w:rPr>
      <w:t>1</w:t>
    </w:r>
    <w:r>
      <w:rPr>
        <w:rStyle w:val="Nmerodepgina"/>
      </w:rPr>
      <w:fldChar w:fldCharType="end"/>
    </w:r>
  </w:p>
  <w:p w14:paraId="452975C9" w14:textId="77777777" w:rsidR="00306A3F" w:rsidRPr="00492F73" w:rsidRDefault="00306A3F" w:rsidP="00487943">
    <w:pPr>
      <w:pStyle w:val="Piedepgina"/>
      <w:spacing w:after="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45AB6" w14:textId="77777777" w:rsidR="00AE6B9B" w:rsidRDefault="00AE6B9B">
      <w:r>
        <w:separator/>
      </w:r>
    </w:p>
  </w:footnote>
  <w:footnote w:type="continuationSeparator" w:id="0">
    <w:p w14:paraId="7F0594E6" w14:textId="77777777" w:rsidR="00AE6B9B" w:rsidRDefault="00AE6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F9CD2" w14:textId="77777777" w:rsidR="00487943" w:rsidRDefault="00487943">
    <w:pPr>
      <w:pStyle w:val="Encabezado"/>
    </w:pPr>
  </w:p>
  <w:tbl>
    <w:tblPr>
      <w:tblStyle w:val="Tablaconcuadrcula"/>
      <w:tblW w:w="4658" w:type="pct"/>
      <w:tblInd w:w="108" w:type="dxa"/>
      <w:tblLayout w:type="fixed"/>
      <w:tblLook w:val="04A0" w:firstRow="1" w:lastRow="0" w:firstColumn="1" w:lastColumn="0" w:noHBand="0" w:noVBand="1"/>
    </w:tblPr>
    <w:tblGrid>
      <w:gridCol w:w="2682"/>
      <w:gridCol w:w="5215"/>
      <w:gridCol w:w="1385"/>
    </w:tblGrid>
    <w:tr w:rsidR="00487943" w14:paraId="42AE4141" w14:textId="77777777" w:rsidTr="00095773">
      <w:tc>
        <w:tcPr>
          <w:tcW w:w="1445" w:type="pct"/>
          <w:vAlign w:val="center"/>
        </w:tcPr>
        <w:p w14:paraId="68C009AA" w14:textId="77777777" w:rsidR="00487943" w:rsidRDefault="00487943" w:rsidP="00487943">
          <w:pPr>
            <w:pStyle w:val="Encabezado"/>
          </w:pPr>
          <w:r>
            <w:rPr>
              <w:noProof/>
              <w:lang w:val="es-CO" w:eastAsia="es-CO"/>
            </w:rPr>
            <w:drawing>
              <wp:anchor distT="0" distB="0" distL="114300" distR="114300" simplePos="0" relativeHeight="251660288" behindDoc="0" locked="0" layoutInCell="1" allowOverlap="1" wp14:anchorId="6ADA560A" wp14:editId="5523BBBC">
                <wp:simplePos x="0" y="0"/>
                <wp:positionH relativeFrom="column">
                  <wp:posOffset>-73660</wp:posOffset>
                </wp:positionH>
                <wp:positionV relativeFrom="page">
                  <wp:posOffset>144145</wp:posOffset>
                </wp:positionV>
                <wp:extent cx="1679575" cy="781050"/>
                <wp:effectExtent l="0" t="0" r="0" b="0"/>
                <wp:wrapSquare wrapText="bothSides"/>
                <wp:docPr id="4" name="0 Imagen" descr="firma_fac_ingenieri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irma_fac_ingenieria_color.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95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09" w:type="pct"/>
          <w:vAlign w:val="center"/>
        </w:tcPr>
        <w:p w14:paraId="2A3FB5BF" w14:textId="77777777" w:rsidR="00487943" w:rsidRPr="00ED6DDE" w:rsidRDefault="00487943" w:rsidP="00487943">
          <w:pPr>
            <w:pStyle w:val="Encabezado"/>
          </w:pPr>
          <w:r w:rsidRPr="00ED6DDE">
            <w:t>Ingeniería de Sistemas y Computación</w:t>
          </w:r>
        </w:p>
        <w:sdt>
          <w:sdtPr>
            <w:rPr>
              <w:rStyle w:val="Estilo2"/>
            </w:rPr>
            <w:alias w:val="Tipo de Programa"/>
            <w:tag w:val="Tipo de Programa"/>
            <w:id w:val="1735201888"/>
            <w:placeholder>
              <w:docPart w:val="BCAB71587DF247858902DA58ACBCC791"/>
            </w:placeholder>
            <w:dropDownList>
              <w:listItem w:displayText="Pregrado" w:value="Pregrado"/>
              <w:listItem w:displayText="Maestría" w:value="Maestría"/>
              <w:listItem w:displayText="Especialización" w:value="Especialización"/>
            </w:dropDownList>
          </w:sdtPr>
          <w:sdtEndPr>
            <w:rPr>
              <w:rStyle w:val="Estilo2"/>
            </w:rPr>
          </w:sdtEndPr>
          <w:sdtContent>
            <w:p w14:paraId="692C24F2" w14:textId="77777777" w:rsidR="00487943" w:rsidRPr="00ED6DDE" w:rsidRDefault="00487943" w:rsidP="00487943">
              <w:pPr>
                <w:pStyle w:val="Encabezado"/>
                <w:rPr>
                  <w:rStyle w:val="Textodelmarcadordeposicin"/>
                </w:rPr>
              </w:pPr>
              <w:r w:rsidRPr="00ED6DDE">
                <w:rPr>
                  <w:rStyle w:val="Estilo2"/>
                </w:rPr>
                <w:t>Pregrado</w:t>
              </w:r>
            </w:p>
          </w:sdtContent>
        </w:sdt>
        <w:p w14:paraId="48F3A2F2" w14:textId="37B992C0" w:rsidR="002712D3" w:rsidRPr="002712D3" w:rsidRDefault="002712D3" w:rsidP="00487943">
          <w:pPr>
            <w:pStyle w:val="Encabezado"/>
            <w:rPr>
              <w:rStyle w:val="Textodelmarcadordeposicin"/>
              <w:szCs w:val="22"/>
            </w:rPr>
          </w:pPr>
          <w:r>
            <w:rPr>
              <w:rStyle w:val="Textodelmarcadordeposicin"/>
              <w:b/>
              <w:szCs w:val="22"/>
            </w:rPr>
            <w:t>A</w:t>
          </w:r>
          <w:r>
            <w:rPr>
              <w:rStyle w:val="Textodelmarcadordeposicin"/>
              <w:szCs w:val="22"/>
            </w:rPr>
            <w:t>NALISIS PROYECTO 1 DISEÑO Y PROGRAMACION ORIENTADA A OBJETOS</w:t>
          </w:r>
        </w:p>
        <w:p w14:paraId="4DB39D77" w14:textId="77777777" w:rsidR="00487943" w:rsidRPr="00394F7B" w:rsidRDefault="00487943" w:rsidP="00487943">
          <w:pPr>
            <w:spacing w:after="0"/>
            <w:rPr>
              <w:b/>
              <w:color w:val="808080"/>
              <w:szCs w:val="22"/>
            </w:rPr>
          </w:pPr>
        </w:p>
      </w:tc>
      <w:tc>
        <w:tcPr>
          <w:tcW w:w="746" w:type="pct"/>
        </w:tcPr>
        <w:p w14:paraId="7EACB525" w14:textId="77777777" w:rsidR="00487943" w:rsidRPr="0033692E" w:rsidRDefault="00487943" w:rsidP="00487943">
          <w:pPr>
            <w:pStyle w:val="Encabezado"/>
            <w:rPr>
              <w:rFonts w:cs="Tahoma"/>
            </w:rPr>
          </w:pPr>
          <w:r>
            <w:rPr>
              <w:noProof/>
              <w:lang w:val="es-CO" w:eastAsia="es-CO"/>
            </w:rPr>
            <w:drawing>
              <wp:anchor distT="0" distB="0" distL="114300" distR="114300" simplePos="0" relativeHeight="251661312" behindDoc="0" locked="0" layoutInCell="1" allowOverlap="1" wp14:anchorId="56E6101C" wp14:editId="5304E2D4">
                <wp:simplePos x="0" y="0"/>
                <wp:positionH relativeFrom="margin">
                  <wp:posOffset>71755</wp:posOffset>
                </wp:positionH>
                <wp:positionV relativeFrom="margin">
                  <wp:posOffset>182245</wp:posOffset>
                </wp:positionV>
                <wp:extent cx="673100" cy="742950"/>
                <wp:effectExtent l="0" t="0" r="0" b="0"/>
                <wp:wrapSquare wrapText="bothSides"/>
                <wp:docPr id="7" name="Imagen 7"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redited-EAC-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31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20A3B59" w14:textId="77777777" w:rsidR="00487943" w:rsidRDefault="0048794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E36C8" w14:textId="77777777" w:rsidR="00306A3F" w:rsidRDefault="00306A3F" w:rsidP="008B3189">
    <w:pPr>
      <w:pStyle w:val="Encabezado"/>
      <w:spacing w:after="60"/>
      <w:rPr>
        <w:b/>
        <w:sz w:val="24"/>
        <w:szCs w:val="24"/>
      </w:rPr>
    </w:pPr>
  </w:p>
  <w:p w14:paraId="7B384D0D" w14:textId="77777777" w:rsidR="00306A3F" w:rsidRDefault="00306A3F" w:rsidP="008B3189">
    <w:pPr>
      <w:pStyle w:val="Encabezado"/>
      <w:spacing w:after="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E502A"/>
    <w:multiLevelType w:val="hybridMultilevel"/>
    <w:tmpl w:val="FC32B1AE"/>
    <w:lvl w:ilvl="0" w:tplc="6FAED460">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191E53AB"/>
    <w:multiLevelType w:val="hybridMultilevel"/>
    <w:tmpl w:val="D28AAD38"/>
    <w:lvl w:ilvl="0" w:tplc="19680C58">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5E3E2DA3"/>
    <w:multiLevelType w:val="hybridMultilevel"/>
    <w:tmpl w:val="FC32B1AE"/>
    <w:lvl w:ilvl="0" w:tplc="6FAED460">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EB1"/>
    <w:rsid w:val="000026D7"/>
    <w:rsid w:val="0001216F"/>
    <w:rsid w:val="000161E6"/>
    <w:rsid w:val="0002745F"/>
    <w:rsid w:val="0002798C"/>
    <w:rsid w:val="00060683"/>
    <w:rsid w:val="00061473"/>
    <w:rsid w:val="00093055"/>
    <w:rsid w:val="000A102D"/>
    <w:rsid w:val="000B0A4F"/>
    <w:rsid w:val="000D0125"/>
    <w:rsid w:val="000D239C"/>
    <w:rsid w:val="000E0DBC"/>
    <w:rsid w:val="000E5610"/>
    <w:rsid w:val="00111198"/>
    <w:rsid w:val="0012641F"/>
    <w:rsid w:val="00132B5D"/>
    <w:rsid w:val="0013337D"/>
    <w:rsid w:val="001634B4"/>
    <w:rsid w:val="0019234F"/>
    <w:rsid w:val="00196E9A"/>
    <w:rsid w:val="001A63E5"/>
    <w:rsid w:val="001D3C23"/>
    <w:rsid w:val="001F1862"/>
    <w:rsid w:val="001F4DA6"/>
    <w:rsid w:val="001F5125"/>
    <w:rsid w:val="00213779"/>
    <w:rsid w:val="0022607E"/>
    <w:rsid w:val="0024682F"/>
    <w:rsid w:val="002622E1"/>
    <w:rsid w:val="002712D3"/>
    <w:rsid w:val="002958A6"/>
    <w:rsid w:val="002B6295"/>
    <w:rsid w:val="002C152E"/>
    <w:rsid w:val="002C4C02"/>
    <w:rsid w:val="002D0189"/>
    <w:rsid w:val="002D4CE3"/>
    <w:rsid w:val="002E6F3F"/>
    <w:rsid w:val="002F744E"/>
    <w:rsid w:val="0030175A"/>
    <w:rsid w:val="00304521"/>
    <w:rsid w:val="00304777"/>
    <w:rsid w:val="00306A3F"/>
    <w:rsid w:val="00313525"/>
    <w:rsid w:val="003A5B7B"/>
    <w:rsid w:val="003B4633"/>
    <w:rsid w:val="003B5884"/>
    <w:rsid w:val="003E1D92"/>
    <w:rsid w:val="003F0B87"/>
    <w:rsid w:val="003F2E4E"/>
    <w:rsid w:val="004068AC"/>
    <w:rsid w:val="00422B2D"/>
    <w:rsid w:val="004239B9"/>
    <w:rsid w:val="00423F23"/>
    <w:rsid w:val="00424220"/>
    <w:rsid w:val="00431529"/>
    <w:rsid w:val="004332AC"/>
    <w:rsid w:val="00482B09"/>
    <w:rsid w:val="00487943"/>
    <w:rsid w:val="00492F73"/>
    <w:rsid w:val="00494C07"/>
    <w:rsid w:val="004A5ADC"/>
    <w:rsid w:val="004C5AA4"/>
    <w:rsid w:val="004D15CA"/>
    <w:rsid w:val="004D192A"/>
    <w:rsid w:val="004D558C"/>
    <w:rsid w:val="004D6AC8"/>
    <w:rsid w:val="004F0DB3"/>
    <w:rsid w:val="00513829"/>
    <w:rsid w:val="005177D0"/>
    <w:rsid w:val="00523C6D"/>
    <w:rsid w:val="00547878"/>
    <w:rsid w:val="0056179F"/>
    <w:rsid w:val="00562165"/>
    <w:rsid w:val="00570F76"/>
    <w:rsid w:val="00583736"/>
    <w:rsid w:val="005934AA"/>
    <w:rsid w:val="00593FD8"/>
    <w:rsid w:val="005C459A"/>
    <w:rsid w:val="005E1E4A"/>
    <w:rsid w:val="00623DF0"/>
    <w:rsid w:val="00645AAA"/>
    <w:rsid w:val="0065183D"/>
    <w:rsid w:val="00654E52"/>
    <w:rsid w:val="00654EA2"/>
    <w:rsid w:val="00667FA2"/>
    <w:rsid w:val="0069671F"/>
    <w:rsid w:val="006B1499"/>
    <w:rsid w:val="007007F9"/>
    <w:rsid w:val="00716374"/>
    <w:rsid w:val="00730255"/>
    <w:rsid w:val="0075734A"/>
    <w:rsid w:val="00770C20"/>
    <w:rsid w:val="007819FE"/>
    <w:rsid w:val="007900EE"/>
    <w:rsid w:val="00795080"/>
    <w:rsid w:val="007B49A2"/>
    <w:rsid w:val="007C331B"/>
    <w:rsid w:val="007E1B6C"/>
    <w:rsid w:val="007F1CA6"/>
    <w:rsid w:val="00821D69"/>
    <w:rsid w:val="00833B42"/>
    <w:rsid w:val="00842496"/>
    <w:rsid w:val="0084480F"/>
    <w:rsid w:val="008471EE"/>
    <w:rsid w:val="008670FB"/>
    <w:rsid w:val="008767EC"/>
    <w:rsid w:val="008975BA"/>
    <w:rsid w:val="008B3189"/>
    <w:rsid w:val="008B6693"/>
    <w:rsid w:val="008C031F"/>
    <w:rsid w:val="008C4AE2"/>
    <w:rsid w:val="008F22A6"/>
    <w:rsid w:val="008F3639"/>
    <w:rsid w:val="008F5288"/>
    <w:rsid w:val="009022AF"/>
    <w:rsid w:val="00907778"/>
    <w:rsid w:val="009124D1"/>
    <w:rsid w:val="009158B6"/>
    <w:rsid w:val="00921DB6"/>
    <w:rsid w:val="00944FD7"/>
    <w:rsid w:val="0095099E"/>
    <w:rsid w:val="009561BF"/>
    <w:rsid w:val="0096353B"/>
    <w:rsid w:val="00963EFE"/>
    <w:rsid w:val="009A1D65"/>
    <w:rsid w:val="009A25C3"/>
    <w:rsid w:val="009A2C5A"/>
    <w:rsid w:val="009B2FE4"/>
    <w:rsid w:val="009B3764"/>
    <w:rsid w:val="00A025E0"/>
    <w:rsid w:val="00A2684E"/>
    <w:rsid w:val="00A27CBA"/>
    <w:rsid w:val="00A3059E"/>
    <w:rsid w:val="00A3492D"/>
    <w:rsid w:val="00A40BE9"/>
    <w:rsid w:val="00A562AC"/>
    <w:rsid w:val="00A705BC"/>
    <w:rsid w:val="00A818D4"/>
    <w:rsid w:val="00A87BCE"/>
    <w:rsid w:val="00A93D2E"/>
    <w:rsid w:val="00AC522D"/>
    <w:rsid w:val="00AE6B9B"/>
    <w:rsid w:val="00AF257B"/>
    <w:rsid w:val="00AF4694"/>
    <w:rsid w:val="00B22D94"/>
    <w:rsid w:val="00B523AA"/>
    <w:rsid w:val="00B5776D"/>
    <w:rsid w:val="00B665A1"/>
    <w:rsid w:val="00B811AE"/>
    <w:rsid w:val="00BA3708"/>
    <w:rsid w:val="00BB181D"/>
    <w:rsid w:val="00BD0A0C"/>
    <w:rsid w:val="00BD5090"/>
    <w:rsid w:val="00BE2514"/>
    <w:rsid w:val="00C169CD"/>
    <w:rsid w:val="00C24255"/>
    <w:rsid w:val="00C306EE"/>
    <w:rsid w:val="00C60F9E"/>
    <w:rsid w:val="00C73AD4"/>
    <w:rsid w:val="00C81F6C"/>
    <w:rsid w:val="00C91F95"/>
    <w:rsid w:val="00C96E44"/>
    <w:rsid w:val="00CA0CDD"/>
    <w:rsid w:val="00CB6304"/>
    <w:rsid w:val="00CD6657"/>
    <w:rsid w:val="00CE3867"/>
    <w:rsid w:val="00CF4115"/>
    <w:rsid w:val="00D10F87"/>
    <w:rsid w:val="00D41E1D"/>
    <w:rsid w:val="00D60637"/>
    <w:rsid w:val="00D8119D"/>
    <w:rsid w:val="00D81470"/>
    <w:rsid w:val="00DD6ACD"/>
    <w:rsid w:val="00DE369E"/>
    <w:rsid w:val="00E0155D"/>
    <w:rsid w:val="00E15467"/>
    <w:rsid w:val="00E26518"/>
    <w:rsid w:val="00E367BB"/>
    <w:rsid w:val="00E555B8"/>
    <w:rsid w:val="00E7080A"/>
    <w:rsid w:val="00E93649"/>
    <w:rsid w:val="00E93EA0"/>
    <w:rsid w:val="00EA74B1"/>
    <w:rsid w:val="00EB289A"/>
    <w:rsid w:val="00EB6CEE"/>
    <w:rsid w:val="00EB793A"/>
    <w:rsid w:val="00EC7371"/>
    <w:rsid w:val="00EC7E00"/>
    <w:rsid w:val="00ED5C02"/>
    <w:rsid w:val="00EE355D"/>
    <w:rsid w:val="00EF7E5C"/>
    <w:rsid w:val="00F25236"/>
    <w:rsid w:val="00F47E96"/>
    <w:rsid w:val="00F54610"/>
    <w:rsid w:val="00F55EB1"/>
    <w:rsid w:val="00F61133"/>
    <w:rsid w:val="00F64DB9"/>
    <w:rsid w:val="00FA3388"/>
    <w:rsid w:val="00FD2C05"/>
    <w:rsid w:val="00FE190E"/>
    <w:rsid w:val="00FE38F2"/>
    <w:rsid w:val="00FF4E50"/>
    <w:rsid w:val="00FF53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582649"/>
  <w15:chartTrackingRefBased/>
  <w15:docId w15:val="{A09F0855-8FB7-4A55-BBC0-8041AFE0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3189"/>
    <w:pPr>
      <w:spacing w:after="240"/>
    </w:pPr>
    <w:rPr>
      <w:rFonts w:ascii="Arial" w:hAnsi="Arial" w:cs="Arial"/>
      <w:lang w:val="es-ES" w:eastAsia="es-ES"/>
    </w:rPr>
  </w:style>
  <w:style w:type="paragraph" w:styleId="Ttulo1">
    <w:name w:val="heading 1"/>
    <w:basedOn w:val="Normal"/>
    <w:next w:val="Normal"/>
    <w:link w:val="Ttulo1Car"/>
    <w:qFormat/>
    <w:rsid w:val="00CB6304"/>
    <w:pPr>
      <w:keepNext/>
      <w:pBdr>
        <w:bottom w:val="single" w:sz="4" w:space="1" w:color="auto"/>
        <w:right w:val="single" w:sz="4" w:space="4" w:color="auto"/>
      </w:pBdr>
      <w:shd w:val="clear" w:color="auto" w:fill="F3F3F3"/>
      <w:spacing w:before="240"/>
      <w:outlineLvl w:val="0"/>
    </w:pPr>
    <w:rPr>
      <w:rFonts w:ascii="Verdana" w:hAnsi="Verdana"/>
      <w:b/>
      <w:bCs/>
      <w:kern w:val="3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semiHidden/>
    <w:rsid w:val="004068AC"/>
    <w:rPr>
      <w:rFonts w:cs="Times New Roman"/>
    </w:rPr>
  </w:style>
  <w:style w:type="paragraph" w:styleId="Encabezado">
    <w:name w:val="header"/>
    <w:basedOn w:val="Normal"/>
    <w:link w:val="EncabezadoCar"/>
    <w:uiPriority w:val="99"/>
    <w:rsid w:val="00F55EB1"/>
    <w:pPr>
      <w:tabs>
        <w:tab w:val="center" w:pos="4252"/>
        <w:tab w:val="right" w:pos="8504"/>
      </w:tabs>
    </w:pPr>
  </w:style>
  <w:style w:type="paragraph" w:styleId="Piedepgina">
    <w:name w:val="footer"/>
    <w:basedOn w:val="Normal"/>
    <w:link w:val="PiedepginaCar"/>
    <w:rsid w:val="00F55EB1"/>
    <w:pPr>
      <w:tabs>
        <w:tab w:val="center" w:pos="4252"/>
        <w:tab w:val="right" w:pos="8504"/>
      </w:tabs>
    </w:pPr>
  </w:style>
  <w:style w:type="paragraph" w:customStyle="1" w:styleId="TituloPrincipla">
    <w:name w:val="Titulo Principla"/>
    <w:basedOn w:val="Normal"/>
    <w:rsid w:val="008B3189"/>
    <w:pPr>
      <w:jc w:val="center"/>
    </w:pPr>
    <w:rPr>
      <w:b/>
      <w:sz w:val="28"/>
      <w:szCs w:val="28"/>
    </w:rPr>
  </w:style>
  <w:style w:type="table" w:styleId="Tablaconcuadrcula">
    <w:name w:val="Table Grid"/>
    <w:basedOn w:val="Tablanormal"/>
    <w:rsid w:val="00D10F87"/>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716374"/>
  </w:style>
  <w:style w:type="character" w:styleId="Refdenotaalpie">
    <w:name w:val="footnote reference"/>
    <w:semiHidden/>
    <w:rsid w:val="00716374"/>
    <w:rPr>
      <w:vertAlign w:val="superscript"/>
    </w:rPr>
  </w:style>
  <w:style w:type="paragraph" w:customStyle="1" w:styleId="Tituloformato">
    <w:name w:val="Titulo_formato"/>
    <w:basedOn w:val="TituloPrincipla"/>
    <w:rsid w:val="00EB793A"/>
    <w:pPr>
      <w:pBdr>
        <w:top w:val="single" w:sz="4" w:space="1" w:color="auto"/>
        <w:left w:val="single" w:sz="4" w:space="4" w:color="auto"/>
        <w:bottom w:val="single" w:sz="4" w:space="0" w:color="auto"/>
        <w:right w:val="single" w:sz="4" w:space="4" w:color="auto"/>
      </w:pBdr>
      <w:jc w:val="left"/>
    </w:pPr>
    <w:rPr>
      <w:rFonts w:ascii="Verdana" w:hAnsi="Verdana"/>
      <w:sz w:val="36"/>
      <w:szCs w:val="36"/>
    </w:rPr>
  </w:style>
  <w:style w:type="paragraph" w:customStyle="1" w:styleId="EstiloTituloPrinciplaIzquierdaSuperiorSencilloAutomtico">
    <w:name w:val="Estilo Titulo Principla + Izquierda Superior: (Sencillo Automático..."/>
    <w:basedOn w:val="TituloPrincipla"/>
    <w:rsid w:val="00EB793A"/>
    <w:pPr>
      <w:pBdr>
        <w:top w:val="single" w:sz="4" w:space="1" w:color="auto"/>
        <w:bottom w:val="single" w:sz="4" w:space="0" w:color="auto"/>
        <w:right w:val="single" w:sz="4" w:space="4" w:color="auto"/>
      </w:pBdr>
      <w:jc w:val="left"/>
    </w:pPr>
    <w:rPr>
      <w:rFonts w:ascii="Verdana" w:hAnsi="Verdana" w:cs="Times New Roman"/>
      <w:bCs/>
      <w:sz w:val="36"/>
      <w:szCs w:val="36"/>
    </w:rPr>
  </w:style>
  <w:style w:type="paragraph" w:customStyle="1" w:styleId="EstiloEstiloTituloPrinciplaIzquierdaSuperiorSencilloAutom">
    <w:name w:val="Estilo Estilo Titulo Principla + Izquierda Superior: (Sencillo Autom..."/>
    <w:basedOn w:val="EstiloTituloPrinciplaIzquierdaSuperiorSencilloAutomtico"/>
    <w:rsid w:val="00CB6304"/>
    <w:pPr>
      <w:shd w:val="clear" w:color="auto" w:fill="F3F3F3"/>
    </w:pPr>
    <w:rPr>
      <w:sz w:val="40"/>
    </w:rPr>
  </w:style>
  <w:style w:type="character" w:styleId="Nmerodepgina">
    <w:name w:val="page number"/>
    <w:basedOn w:val="Fuentedeprrafopredeter"/>
    <w:rsid w:val="002E6F3F"/>
  </w:style>
  <w:style w:type="character" w:customStyle="1" w:styleId="PiedepginaCar">
    <w:name w:val="Pie de página Car"/>
    <w:link w:val="Piedepgina"/>
    <w:rsid w:val="00492F73"/>
    <w:rPr>
      <w:rFonts w:ascii="Arial" w:hAnsi="Arial" w:cs="Arial"/>
      <w:lang w:val="es-ES" w:eastAsia="es-ES"/>
    </w:rPr>
  </w:style>
  <w:style w:type="character" w:customStyle="1" w:styleId="EncabezadoCar">
    <w:name w:val="Encabezado Car"/>
    <w:basedOn w:val="Fuentedeprrafopredeter"/>
    <w:link w:val="Encabezado"/>
    <w:uiPriority w:val="99"/>
    <w:rsid w:val="00487943"/>
    <w:rPr>
      <w:rFonts w:ascii="Arial" w:hAnsi="Arial" w:cs="Arial"/>
      <w:lang w:val="es-ES" w:eastAsia="es-ES"/>
    </w:rPr>
  </w:style>
  <w:style w:type="character" w:styleId="Textodelmarcadordeposicin">
    <w:name w:val="Placeholder Text"/>
    <w:basedOn w:val="Fuentedeprrafopredeter"/>
    <w:uiPriority w:val="99"/>
    <w:semiHidden/>
    <w:rsid w:val="00487943"/>
    <w:rPr>
      <w:color w:val="808080"/>
    </w:rPr>
  </w:style>
  <w:style w:type="character" w:customStyle="1" w:styleId="Estilo2">
    <w:name w:val="Estilo2"/>
    <w:basedOn w:val="Fuentedeprrafopredeter"/>
    <w:uiPriority w:val="1"/>
    <w:rsid w:val="00487943"/>
    <w:rPr>
      <w:rFonts w:ascii="Tahoma" w:hAnsi="Tahoma"/>
      <w:b/>
      <w:color w:val="808080" w:themeColor="background1" w:themeShade="80"/>
      <w:sz w:val="22"/>
    </w:rPr>
  </w:style>
  <w:style w:type="character" w:customStyle="1" w:styleId="Ttulo1Car">
    <w:name w:val="Título 1 Car"/>
    <w:basedOn w:val="Fuentedeprrafopredeter"/>
    <w:link w:val="Ttulo1"/>
    <w:rsid w:val="004D192A"/>
    <w:rPr>
      <w:rFonts w:ascii="Verdana" w:hAnsi="Verdana" w:cs="Arial"/>
      <w:b/>
      <w:bCs/>
      <w:kern w:val="32"/>
      <w:sz w:val="28"/>
      <w:szCs w:val="28"/>
      <w:shd w:val="clear" w:color="auto" w:fill="F3F3F3"/>
      <w:lang w:val="es-ES" w:eastAsia="es-ES"/>
    </w:rPr>
  </w:style>
  <w:style w:type="paragraph" w:styleId="Prrafodelista">
    <w:name w:val="List Paragraph"/>
    <w:basedOn w:val="Normal"/>
    <w:uiPriority w:val="34"/>
    <w:qFormat/>
    <w:rsid w:val="00D60637"/>
    <w:pPr>
      <w:spacing w:after="160" w:line="480" w:lineRule="auto"/>
      <w:ind w:left="720" w:firstLine="284"/>
      <w:contextualSpacing/>
      <w:jc w:val="both"/>
    </w:pPr>
    <w:rPr>
      <w:rFonts w:ascii="Times New Roman" w:eastAsiaTheme="minorHAnsi" w:hAnsi="Times New Roman" w:cstheme="minorBidi"/>
      <w:sz w:val="24"/>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48128">
      <w:bodyDiv w:val="1"/>
      <w:marLeft w:val="0"/>
      <w:marRight w:val="0"/>
      <w:marTop w:val="0"/>
      <w:marBottom w:val="0"/>
      <w:divBdr>
        <w:top w:val="none" w:sz="0" w:space="0" w:color="auto"/>
        <w:left w:val="none" w:sz="0" w:space="0" w:color="auto"/>
        <w:bottom w:val="none" w:sz="0" w:space="0" w:color="auto"/>
        <w:right w:val="none" w:sz="0" w:space="0" w:color="auto"/>
      </w:divBdr>
    </w:div>
    <w:div w:id="1251544897">
      <w:bodyDiv w:val="1"/>
      <w:marLeft w:val="0"/>
      <w:marRight w:val="0"/>
      <w:marTop w:val="0"/>
      <w:marBottom w:val="0"/>
      <w:divBdr>
        <w:top w:val="none" w:sz="0" w:space="0" w:color="auto"/>
        <w:left w:val="none" w:sz="0" w:space="0" w:color="auto"/>
        <w:bottom w:val="none" w:sz="0" w:space="0" w:color="auto"/>
        <w:right w:val="none" w:sz="0" w:space="0" w:color="auto"/>
      </w:divBdr>
    </w:div>
    <w:div w:id="1557549919">
      <w:bodyDiv w:val="1"/>
      <w:marLeft w:val="0"/>
      <w:marRight w:val="0"/>
      <w:marTop w:val="0"/>
      <w:marBottom w:val="0"/>
      <w:divBdr>
        <w:top w:val="none" w:sz="0" w:space="0" w:color="auto"/>
        <w:left w:val="none" w:sz="0" w:space="0" w:color="auto"/>
        <w:bottom w:val="none" w:sz="0" w:space="0" w:color="auto"/>
        <w:right w:val="none" w:sz="0" w:space="0" w:color="auto"/>
      </w:divBdr>
    </w:div>
    <w:div w:id="183784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casalla\Datos%20de%20programa\Microsoft\Plantillas\dept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AB71587DF247858902DA58ACBCC791"/>
        <w:category>
          <w:name w:val="General"/>
          <w:gallery w:val="placeholder"/>
        </w:category>
        <w:types>
          <w:type w:val="bbPlcHdr"/>
        </w:types>
        <w:behaviors>
          <w:behavior w:val="content"/>
        </w:behaviors>
        <w:guid w:val="{7EE48718-F70A-4BF4-B930-75A1409EA6C5}"/>
      </w:docPartPr>
      <w:docPartBody>
        <w:p w:rsidR="00D60905" w:rsidRDefault="0019290F" w:rsidP="0019290F">
          <w:pPr>
            <w:pStyle w:val="BCAB71587DF247858902DA58ACBCC791"/>
          </w:pPr>
          <w:r w:rsidRPr="004E1823">
            <w:rPr>
              <w:rStyle w:val="Textodelmarcadordeposicin"/>
              <w:rFonts w:ascii="Tahoma" w:hAnsi="Tahoma" w:cs="Tahoma"/>
              <w:b/>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90F"/>
    <w:rsid w:val="0005673E"/>
    <w:rsid w:val="0019290F"/>
    <w:rsid w:val="004C3055"/>
    <w:rsid w:val="0050204E"/>
    <w:rsid w:val="00B35AD8"/>
    <w:rsid w:val="00D609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9290F"/>
    <w:rPr>
      <w:color w:val="808080"/>
    </w:rPr>
  </w:style>
  <w:style w:type="paragraph" w:customStyle="1" w:styleId="BCAB71587DF247858902DA58ACBCC791">
    <w:name w:val="BCAB71587DF247858902DA58ACBCC791"/>
    <w:rsid w:val="00192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depto.dot</Template>
  <TotalTime>291</TotalTime>
  <Pages>12</Pages>
  <Words>1887</Words>
  <Characters>10383</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EDU</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Aranda Lopez King</dc:creator>
  <cp:keywords/>
  <dc:description/>
  <cp:lastModifiedBy>tomas rodriguez</cp:lastModifiedBy>
  <cp:revision>7</cp:revision>
  <cp:lastPrinted>2004-06-30T14:22:00Z</cp:lastPrinted>
  <dcterms:created xsi:type="dcterms:W3CDTF">2018-08-31T17:41:00Z</dcterms:created>
  <dcterms:modified xsi:type="dcterms:W3CDTF">2023-03-09T03:12:00Z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133136346</vt:i4>
  </property>
  <property fmtid="{D5CDD505-2E9C-101B-9397-08002B2CF9AE}" pid="3" name="_EmailSubject">
    <vt:lpwstr>FMT-RequerimientoFuncional.doc</vt:lpwstr>
  </property>
  <property fmtid="{D5CDD505-2E9C-101B-9397-08002B2CF9AE}" pid="4" name="_AuthorEmail">
    <vt:lpwstr>rcasalla@uniandes.edu.co</vt:lpwstr>
  </property>
  <property fmtid="{D5CDD505-2E9C-101B-9397-08002B2CF9AE}" pid="5" name="_AuthorEmailDisplayName">
    <vt:lpwstr>Rubby Casallas</vt:lpwstr>
  </property>
  <property fmtid="{D5CDD505-2E9C-101B-9397-08002B2CF9AE}" pid="6" name="_ReviewingToolsShownOnce">
    <vt:lpwstr/>
  </property>
</Properties>
</file>